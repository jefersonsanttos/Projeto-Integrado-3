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616" w:rsidRDefault="002F1F6B" w:rsidP="00841616">
      <w:pPr>
        <w:jc w:val="center"/>
        <w:rPr>
          <w:b/>
        </w:rPr>
      </w:pPr>
      <w:r>
        <w:rPr>
          <w:b/>
        </w:rPr>
        <w:t>ANHANGUERA EDUCACIONAL</w:t>
      </w:r>
    </w:p>
    <w:p w:rsidR="00A93E46" w:rsidRPr="00A93E46" w:rsidRDefault="00367C8D" w:rsidP="00841616">
      <w:pPr>
        <w:jc w:val="center"/>
        <w:rPr>
          <w:b/>
          <w:caps/>
        </w:rPr>
      </w:pPr>
      <w:r>
        <w:rPr>
          <w:b/>
          <w:caps/>
        </w:rPr>
        <w:t>sorocaba</w:t>
      </w: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367C8D" w:rsidP="00841616">
      <w:pPr>
        <w:jc w:val="center"/>
        <w:rPr>
          <w:b/>
        </w:rPr>
      </w:pPr>
      <w:bookmarkStart w:id="0" w:name="_Toc57025378"/>
      <w:r>
        <w:rPr>
          <w:rStyle w:val="Ttulo1Char"/>
        </w:rPr>
        <w:t>Análise e desenvolvimento de sistemas</w:t>
      </w:r>
      <w:bookmarkEnd w:id="0"/>
    </w:p>
    <w:p w:rsidR="002F1F6B" w:rsidRDefault="002F1F6B" w:rsidP="00841616">
      <w:pPr>
        <w:jc w:val="center"/>
        <w:rPr>
          <w:b/>
        </w:rPr>
      </w:pPr>
    </w:p>
    <w:p w:rsidR="002F1F6B" w:rsidRDefault="002F1F6B" w:rsidP="00841616">
      <w:pPr>
        <w:jc w:val="center"/>
        <w:rPr>
          <w:b/>
        </w:rPr>
      </w:pPr>
    </w:p>
    <w:p w:rsidR="002F1F6B" w:rsidRDefault="002F1F6B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B26AC2" w:rsidRDefault="00B26AC2" w:rsidP="00E44458">
      <w:pPr>
        <w:pStyle w:val="CORPO"/>
      </w:pPr>
    </w:p>
    <w:p w:rsidR="00100F19" w:rsidRDefault="00367C8D" w:rsidP="00841616">
      <w:pPr>
        <w:jc w:val="center"/>
        <w:rPr>
          <w:b/>
        </w:rPr>
      </w:pPr>
      <w:proofErr w:type="spellStart"/>
      <w:r>
        <w:rPr>
          <w:b/>
        </w:rPr>
        <w:t>Adiel</w:t>
      </w:r>
      <w:proofErr w:type="spellEnd"/>
      <w:r>
        <w:rPr>
          <w:b/>
        </w:rPr>
        <w:t xml:space="preserve"> Ferreira </w:t>
      </w:r>
      <w:proofErr w:type="spellStart"/>
      <w:r>
        <w:rPr>
          <w:b/>
        </w:rPr>
        <w:t>Fontebaixa</w:t>
      </w:r>
      <w:proofErr w:type="spellEnd"/>
      <w:r>
        <w:rPr>
          <w:b/>
        </w:rPr>
        <w:t>, Jeferson Santos Júnior</w:t>
      </w:r>
      <w:r w:rsidR="00B06527">
        <w:rPr>
          <w:b/>
        </w:rPr>
        <w:t xml:space="preserve">, Júlio César Correa da Costa, Gabriel </w:t>
      </w:r>
      <w:proofErr w:type="spellStart"/>
      <w:proofErr w:type="gramStart"/>
      <w:r w:rsidR="00B06527">
        <w:rPr>
          <w:b/>
        </w:rPr>
        <w:t>Errico</w:t>
      </w:r>
      <w:proofErr w:type="spellEnd"/>
      <w:proofErr w:type="gramEnd"/>
    </w:p>
    <w:p w:rsidR="00100F19" w:rsidRDefault="00100F19" w:rsidP="00841616">
      <w:pPr>
        <w:jc w:val="center"/>
        <w:rPr>
          <w:b/>
        </w:rPr>
      </w:pPr>
    </w:p>
    <w:p w:rsidR="00100F19" w:rsidRDefault="00100F19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510DD864">
      <w:pPr>
        <w:jc w:val="center"/>
        <w:rPr>
          <w:b/>
          <w:bCs/>
        </w:rPr>
      </w:pPr>
    </w:p>
    <w:p w:rsidR="510DD864" w:rsidRDefault="510DD864" w:rsidP="510DD864">
      <w:pPr>
        <w:jc w:val="center"/>
        <w:rPr>
          <w:b/>
          <w:bCs/>
          <w:caps/>
        </w:rPr>
      </w:pPr>
      <w:r w:rsidRPr="510DD864">
        <w:rPr>
          <w:b/>
          <w:bCs/>
          <w:caps/>
        </w:rPr>
        <w:t>analise e criação de banco de dados</w:t>
      </w: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  <w:r>
        <w:rPr>
          <w:b/>
        </w:rPr>
        <w:t>Sorocaba/SP</w:t>
      </w:r>
    </w:p>
    <w:p w:rsidR="003739FE" w:rsidRDefault="00367C8D" w:rsidP="001B411B">
      <w:pPr>
        <w:jc w:val="center"/>
        <w:sectPr w:rsidR="003739FE" w:rsidSect="0072676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2020</w:t>
      </w:r>
    </w:p>
    <w:p w:rsidR="7DD47C09" w:rsidRDefault="7DD47C09" w:rsidP="7DD47C09">
      <w:pPr>
        <w:jc w:val="center"/>
        <w:rPr>
          <w:b/>
          <w:bCs/>
        </w:rPr>
      </w:pPr>
      <w:proofErr w:type="spellStart"/>
      <w:r w:rsidRPr="7DD47C09">
        <w:rPr>
          <w:b/>
          <w:bCs/>
        </w:rPr>
        <w:lastRenderedPageBreak/>
        <w:t>Adiel</w:t>
      </w:r>
      <w:proofErr w:type="spellEnd"/>
      <w:r w:rsidRPr="7DD47C09">
        <w:rPr>
          <w:b/>
          <w:bCs/>
        </w:rPr>
        <w:t xml:space="preserve"> Ferreira </w:t>
      </w:r>
      <w:proofErr w:type="spellStart"/>
      <w:r w:rsidRPr="7DD47C09">
        <w:rPr>
          <w:b/>
          <w:bCs/>
        </w:rPr>
        <w:t>Fontebaixa</w:t>
      </w:r>
      <w:proofErr w:type="spellEnd"/>
      <w:r w:rsidRPr="7DD47C09">
        <w:rPr>
          <w:b/>
          <w:bCs/>
        </w:rPr>
        <w:t xml:space="preserve">, Jeferson Santos Júnior, Júlio César Correa da Costa, Gabriel </w:t>
      </w:r>
      <w:proofErr w:type="spellStart"/>
      <w:proofErr w:type="gramStart"/>
      <w:r w:rsidRPr="7DD47C09">
        <w:rPr>
          <w:b/>
          <w:bCs/>
        </w:rPr>
        <w:t>Errico</w:t>
      </w:r>
      <w:proofErr w:type="spellEnd"/>
      <w:proofErr w:type="gramEnd"/>
    </w:p>
    <w:p w:rsidR="00100F19" w:rsidRDefault="00100F19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510DD864" w:rsidRDefault="510DD864" w:rsidP="510DD864">
      <w:pPr>
        <w:jc w:val="center"/>
        <w:rPr>
          <w:b/>
          <w:bCs/>
          <w:caps/>
        </w:rPr>
      </w:pPr>
      <w:r w:rsidRPr="510DD864">
        <w:rPr>
          <w:b/>
          <w:bCs/>
          <w:caps/>
        </w:rPr>
        <w:t>analise e criação de banco de dados</w:t>
      </w: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841616" w:rsidRDefault="00841616" w:rsidP="00841616">
      <w:pPr>
        <w:jc w:val="center"/>
        <w:rPr>
          <w:b/>
        </w:rPr>
      </w:pPr>
    </w:p>
    <w:p w:rsidR="00D25CF8" w:rsidRDefault="002F1F6B" w:rsidP="002F1F6B">
      <w:pPr>
        <w:ind w:left="4248" w:firstLine="288"/>
        <w:jc w:val="both"/>
        <w:rPr>
          <w:rFonts w:cs="Arial"/>
          <w:color w:val="000000"/>
          <w:szCs w:val="21"/>
          <w:shd w:val="clear" w:color="auto" w:fill="FFFFFF"/>
        </w:rPr>
      </w:pP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Trabalho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conclusão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Curso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apresen</w:t>
      </w:r>
      <w:r w:rsidR="00367C8D">
        <w:rPr>
          <w:rFonts w:cs="Arial"/>
          <w:color w:val="000000"/>
          <w:szCs w:val="21"/>
          <w:shd w:val="clear" w:color="auto" w:fill="FFFFFF"/>
          <w:lang w:val="en-US"/>
        </w:rPr>
        <w:t>tado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ao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curso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Análise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e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desenvolvimento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Sistemas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da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Anhanguera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Educacional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cs="Arial"/>
          <w:color w:val="000000"/>
          <w:szCs w:val="21"/>
          <w:shd w:val="clear" w:color="auto" w:fill="FFFFFF"/>
          <w:lang w:val="en-US"/>
        </w:rPr>
        <w:t>como</w:t>
      </w:r>
      <w:proofErr w:type="spellEnd"/>
      <w:proofErr w:type="gram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requisito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parcial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à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o</w:t>
      </w:r>
      <w:r w:rsidR="00191675">
        <w:rPr>
          <w:rFonts w:cs="Arial"/>
          <w:color w:val="000000"/>
          <w:szCs w:val="21"/>
          <w:shd w:val="clear" w:color="auto" w:fill="FFFFFF"/>
          <w:lang w:val="en-US"/>
        </w:rPr>
        <w:t>btenção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 xml:space="preserve"> do </w:t>
      </w:r>
      <w:proofErr w:type="spellStart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>título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>Graduação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>.</w:t>
      </w:r>
    </w:p>
    <w:p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:rsidR="00841616" w:rsidRPr="00D25CF8" w:rsidRDefault="00D25CF8" w:rsidP="00841616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Orientador:</w:t>
      </w:r>
      <w:r w:rsidR="00191675">
        <w:rPr>
          <w:rFonts w:cs="Arial"/>
          <w:color w:val="000000"/>
          <w:szCs w:val="21"/>
          <w:shd w:val="clear" w:color="auto" w:fill="FFFFFF"/>
        </w:rPr>
        <w:t xml:space="preserve"> Edson Martin Feitosa</w:t>
      </w: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</w:p>
    <w:p w:rsidR="00D25CF8" w:rsidRDefault="00D25CF8" w:rsidP="00D25CF8">
      <w:pPr>
        <w:jc w:val="center"/>
        <w:rPr>
          <w:b/>
        </w:rPr>
      </w:pPr>
      <w:r>
        <w:rPr>
          <w:b/>
        </w:rPr>
        <w:t>Sorocaba/SP</w:t>
      </w:r>
    </w:p>
    <w:p w:rsidR="0071148B" w:rsidRDefault="00367C8D" w:rsidP="00307998">
      <w:pPr>
        <w:jc w:val="center"/>
      </w:pPr>
      <w:r>
        <w:rPr>
          <w:b/>
        </w:rPr>
        <w:t>2020</w:t>
      </w: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71148B" w:rsidRDefault="0071148B" w:rsidP="00307998">
      <w:pPr>
        <w:jc w:val="center"/>
      </w:pPr>
    </w:p>
    <w:p w:rsidR="003739FE" w:rsidRDefault="005F5A75" w:rsidP="00307998">
      <w:pPr>
        <w:jc w:val="center"/>
      </w:pPr>
      <w:r>
        <w:rPr>
          <w:noProof/>
          <w:lang w:eastAsia="pt-BR"/>
        </w:rPr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width:364.5pt;height:233.25pt;visibility:visible;mso-position-horizontal-relative:char;mso-position-vertical-relative:line" fillcolor="white [3201]" strokeweight=".5pt">
            <v:textbox>
              <w:txbxContent>
                <w:p w:rsidR="00350AAE" w:rsidRDefault="00350AAE" w:rsidP="0071148B"/>
              </w:txbxContent>
            </v:textbox>
            <w10:wrap type="none"/>
            <w10:anchorlock/>
          </v:shape>
        </w:pict>
      </w:r>
      <w:r w:rsidR="003739FE">
        <w:br w:type="page"/>
      </w:r>
    </w:p>
    <w:p w:rsidR="00A93E46" w:rsidRDefault="00191675" w:rsidP="00A93E46">
      <w:pPr>
        <w:jc w:val="center"/>
        <w:rPr>
          <w:b/>
        </w:rPr>
      </w:pPr>
      <w:proofErr w:type="spellStart"/>
      <w:r>
        <w:rPr>
          <w:b/>
        </w:rPr>
        <w:lastRenderedPageBreak/>
        <w:t>Adiel</w:t>
      </w:r>
      <w:proofErr w:type="spellEnd"/>
      <w:r>
        <w:rPr>
          <w:b/>
        </w:rPr>
        <w:t xml:space="preserve"> Ferreira </w:t>
      </w:r>
      <w:proofErr w:type="spellStart"/>
      <w:r>
        <w:rPr>
          <w:b/>
        </w:rPr>
        <w:t>Fontebaixa</w:t>
      </w:r>
      <w:proofErr w:type="spellEnd"/>
      <w:r>
        <w:rPr>
          <w:b/>
        </w:rPr>
        <w:t>, Jeferson Santos Júnior</w:t>
      </w:r>
      <w:r w:rsidR="00B54690">
        <w:rPr>
          <w:b/>
        </w:rPr>
        <w:t>, Julio Cesar Correa da Costa,</w:t>
      </w:r>
      <w:r w:rsidR="00F41403">
        <w:rPr>
          <w:b/>
        </w:rPr>
        <w:t xml:space="preserve"> Gabriel </w:t>
      </w:r>
      <w:proofErr w:type="spellStart"/>
      <w:proofErr w:type="gramStart"/>
      <w:r w:rsidR="00F41403">
        <w:rPr>
          <w:b/>
        </w:rPr>
        <w:t>Errico</w:t>
      </w:r>
      <w:proofErr w:type="spellEnd"/>
      <w:proofErr w:type="gramEnd"/>
    </w:p>
    <w:p w:rsidR="00A93E46" w:rsidRDefault="00A93E46" w:rsidP="00A93E46">
      <w:pPr>
        <w:jc w:val="center"/>
        <w:rPr>
          <w:b/>
        </w:rPr>
      </w:pPr>
    </w:p>
    <w:p w:rsidR="00A93E46" w:rsidRDefault="00A93E46" w:rsidP="00A93E46">
      <w:pPr>
        <w:jc w:val="center"/>
        <w:rPr>
          <w:b/>
        </w:rPr>
      </w:pPr>
    </w:p>
    <w:p w:rsidR="00A93E46" w:rsidRDefault="00A93E46" w:rsidP="00A93E46">
      <w:pPr>
        <w:jc w:val="center"/>
        <w:rPr>
          <w:b/>
        </w:rPr>
      </w:pPr>
    </w:p>
    <w:p w:rsidR="00A93E46" w:rsidRDefault="00A93E46" w:rsidP="00A93E46">
      <w:pPr>
        <w:jc w:val="center"/>
        <w:rPr>
          <w:b/>
        </w:rPr>
      </w:pPr>
    </w:p>
    <w:p w:rsidR="00A93E46" w:rsidRDefault="00A93E46" w:rsidP="00A93E46">
      <w:pPr>
        <w:jc w:val="center"/>
        <w:rPr>
          <w:b/>
        </w:rPr>
      </w:pPr>
    </w:p>
    <w:p w:rsidR="00A93E46" w:rsidRDefault="00A93E46" w:rsidP="00A93E46">
      <w:pPr>
        <w:jc w:val="center"/>
        <w:rPr>
          <w:b/>
        </w:rPr>
      </w:pPr>
    </w:p>
    <w:p w:rsidR="00A93E46" w:rsidRDefault="00A93E46" w:rsidP="00A93E46">
      <w:pPr>
        <w:jc w:val="center"/>
        <w:rPr>
          <w:b/>
        </w:rPr>
      </w:pPr>
    </w:p>
    <w:p w:rsidR="510DD864" w:rsidRDefault="510DD864" w:rsidP="510DD864">
      <w:pPr>
        <w:jc w:val="center"/>
        <w:rPr>
          <w:b/>
          <w:bCs/>
          <w:caps/>
        </w:rPr>
      </w:pPr>
      <w:r w:rsidRPr="510DD864">
        <w:rPr>
          <w:b/>
          <w:bCs/>
          <w:caps/>
        </w:rPr>
        <w:t>analise e criação de banco de dados</w:t>
      </w:r>
    </w:p>
    <w:p w:rsidR="006925AD" w:rsidRDefault="006925AD" w:rsidP="006925AD">
      <w:pPr>
        <w:jc w:val="center"/>
        <w:rPr>
          <w:b/>
        </w:rPr>
      </w:pPr>
    </w:p>
    <w:p w:rsidR="006925AD" w:rsidRDefault="006925AD" w:rsidP="006925AD">
      <w:pPr>
        <w:jc w:val="center"/>
        <w:rPr>
          <w:b/>
        </w:rPr>
      </w:pPr>
    </w:p>
    <w:p w:rsidR="006925AD" w:rsidRDefault="006925AD" w:rsidP="006925AD">
      <w:pPr>
        <w:jc w:val="center"/>
        <w:rPr>
          <w:b/>
        </w:rPr>
      </w:pPr>
    </w:p>
    <w:p w:rsidR="006925AD" w:rsidRDefault="006925AD" w:rsidP="006925AD">
      <w:pPr>
        <w:jc w:val="center"/>
        <w:rPr>
          <w:b/>
        </w:rPr>
      </w:pPr>
    </w:p>
    <w:p w:rsidR="006925AD" w:rsidRDefault="002F1F6B" w:rsidP="006925AD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Trabalho de Conclusão de </w:t>
      </w:r>
      <w:r w:rsidR="00191675">
        <w:rPr>
          <w:rFonts w:cs="Arial"/>
          <w:color w:val="000000"/>
          <w:szCs w:val="21"/>
          <w:shd w:val="clear" w:color="auto" w:fill="FFFFFF"/>
        </w:rPr>
        <w:t>Curso apresentado ao curso de Análise e Desenvolvimento de Sistemas da Anhanguera</w:t>
      </w:r>
      <w:r>
        <w:rPr>
          <w:rFonts w:cs="Arial"/>
          <w:color w:val="000000"/>
          <w:szCs w:val="21"/>
          <w:shd w:val="clear" w:color="auto" w:fill="FFFFFF"/>
        </w:rPr>
        <w:t xml:space="preserve"> como requisito parcial à o</w:t>
      </w:r>
      <w:r w:rsidR="00191675">
        <w:rPr>
          <w:rFonts w:cs="Arial"/>
          <w:color w:val="000000"/>
          <w:szCs w:val="21"/>
          <w:shd w:val="clear" w:color="auto" w:fill="FFFFFF"/>
        </w:rPr>
        <w:t>btenção do título de Graduação</w:t>
      </w:r>
      <w:r w:rsidR="006925AD" w:rsidRPr="00D25CF8">
        <w:rPr>
          <w:rFonts w:cs="Arial"/>
          <w:color w:val="000000"/>
          <w:szCs w:val="21"/>
          <w:shd w:val="clear" w:color="auto" w:fill="FFFFFF"/>
        </w:rPr>
        <w:t>.</w:t>
      </w:r>
    </w:p>
    <w:p w:rsidR="006925AD" w:rsidRDefault="006925AD" w:rsidP="006925AD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:rsidR="006925AD" w:rsidRPr="00D25CF8" w:rsidRDefault="006925AD" w:rsidP="006925AD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Aprovado em:</w:t>
      </w:r>
      <w:r w:rsidR="001B411B">
        <w:rPr>
          <w:rFonts w:cs="Arial"/>
          <w:color w:val="000000"/>
          <w:szCs w:val="21"/>
          <w:shd w:val="clear" w:color="auto" w:fill="FFFFFF"/>
        </w:rPr>
        <w:t>&lt;&lt;Data de aprovação&gt;&gt;</w:t>
      </w:r>
      <w:r w:rsidRPr="00D25CF8">
        <w:rPr>
          <w:rStyle w:val="apple-converted-space"/>
          <w:rFonts w:cs="Arial"/>
          <w:color w:val="000000"/>
          <w:szCs w:val="21"/>
          <w:shd w:val="clear" w:color="auto" w:fill="FFFFFF"/>
        </w:rPr>
        <w:t> </w:t>
      </w:r>
    </w:p>
    <w:p w:rsidR="006925AD" w:rsidRDefault="006925AD" w:rsidP="006925AD">
      <w:pPr>
        <w:jc w:val="center"/>
        <w:rPr>
          <w:b/>
        </w:rPr>
      </w:pPr>
    </w:p>
    <w:p w:rsidR="006925AD" w:rsidRDefault="006925AD" w:rsidP="006925AD">
      <w:pPr>
        <w:jc w:val="center"/>
        <w:rPr>
          <w:b/>
        </w:rPr>
      </w:pPr>
    </w:p>
    <w:p w:rsidR="006925AD" w:rsidRDefault="006925AD" w:rsidP="006925AD">
      <w:pPr>
        <w:jc w:val="center"/>
      </w:pPr>
      <w:r>
        <w:t xml:space="preserve">BANCA EXAMINADORA: </w:t>
      </w:r>
    </w:p>
    <w:p w:rsidR="006925AD" w:rsidRDefault="006925AD" w:rsidP="006925AD">
      <w:pPr>
        <w:jc w:val="center"/>
      </w:pPr>
    </w:p>
    <w:p w:rsidR="006925AD" w:rsidRDefault="006925AD" w:rsidP="006925AD">
      <w:pPr>
        <w:jc w:val="center"/>
      </w:pPr>
    </w:p>
    <w:p w:rsidR="006925AD" w:rsidRDefault="006925AD" w:rsidP="006925AD">
      <w:pPr>
        <w:jc w:val="center"/>
      </w:pPr>
    </w:p>
    <w:p w:rsidR="006925AD" w:rsidRDefault="006925AD" w:rsidP="006925AD">
      <w:pPr>
        <w:jc w:val="center"/>
      </w:pPr>
      <w:proofErr w:type="gramStart"/>
      <w:r>
        <w:t>Prof.</w:t>
      </w:r>
      <w:proofErr w:type="gramEnd"/>
      <w:r>
        <w:t xml:space="preserve">(a) </w:t>
      </w:r>
      <w:r w:rsidR="001B411B">
        <w:t>&lt;&lt;Titulação e nome completo do orientador&gt;&gt;</w:t>
      </w:r>
    </w:p>
    <w:p w:rsidR="006925AD" w:rsidRDefault="002F1F6B" w:rsidP="006925AD">
      <w:pPr>
        <w:jc w:val="center"/>
      </w:pPr>
      <w:r>
        <w:t>Faculdade Anhanguera</w:t>
      </w:r>
    </w:p>
    <w:p w:rsidR="006925AD" w:rsidRDefault="006925AD" w:rsidP="006925AD">
      <w:pPr>
        <w:jc w:val="center"/>
      </w:pPr>
    </w:p>
    <w:p w:rsidR="00862CA8" w:rsidRDefault="00862CA8" w:rsidP="006925AD">
      <w:pPr>
        <w:jc w:val="center"/>
      </w:pPr>
    </w:p>
    <w:p w:rsidR="00862CA8" w:rsidRDefault="00862CA8" w:rsidP="006925AD">
      <w:pPr>
        <w:jc w:val="center"/>
      </w:pPr>
    </w:p>
    <w:p w:rsidR="00862CA8" w:rsidRDefault="00862CA8" w:rsidP="00862CA8">
      <w:pPr>
        <w:jc w:val="center"/>
      </w:pPr>
      <w:proofErr w:type="gramStart"/>
      <w:r>
        <w:t>Prof.</w:t>
      </w:r>
      <w:proofErr w:type="gramEnd"/>
      <w:r>
        <w:t xml:space="preserve">(a) </w:t>
      </w:r>
      <w:r w:rsidR="009913EA">
        <w:t>Nome Completo do(a) Examinador(a)</w:t>
      </w:r>
    </w:p>
    <w:p w:rsidR="00862CA8" w:rsidRDefault="00862CA8" w:rsidP="00862CA8">
      <w:pPr>
        <w:jc w:val="center"/>
      </w:pPr>
      <w:r>
        <w:t xml:space="preserve">Instituição a que </w:t>
      </w:r>
      <w:proofErr w:type="gramStart"/>
      <w:r>
        <w:t>ele(</w:t>
      </w:r>
      <w:proofErr w:type="gramEnd"/>
      <w:r>
        <w:t xml:space="preserve">a) pertence </w:t>
      </w:r>
    </w:p>
    <w:p w:rsidR="00862CA8" w:rsidRDefault="00862CA8" w:rsidP="00270B89"/>
    <w:p w:rsidR="00862CA8" w:rsidRDefault="00862CA8" w:rsidP="00270B89"/>
    <w:p w:rsidR="00862CA8" w:rsidRDefault="00862CA8" w:rsidP="00270B89"/>
    <w:p w:rsidR="00862CA8" w:rsidRDefault="00862CA8" w:rsidP="00862CA8">
      <w:pPr>
        <w:jc w:val="center"/>
      </w:pPr>
      <w:proofErr w:type="gramStart"/>
      <w:r>
        <w:t>Prof.</w:t>
      </w:r>
      <w:proofErr w:type="gramEnd"/>
      <w:r>
        <w:t xml:space="preserve">(a) Dr.(a) Nome Completo do(a) Examinador(a) </w:t>
      </w:r>
    </w:p>
    <w:p w:rsidR="00862CA8" w:rsidRDefault="00862CA8" w:rsidP="00862CA8">
      <w:pPr>
        <w:jc w:val="center"/>
      </w:pPr>
      <w:r>
        <w:t xml:space="preserve">Instituição a que </w:t>
      </w:r>
      <w:proofErr w:type="gramStart"/>
      <w:r>
        <w:t>ele(</w:t>
      </w:r>
      <w:proofErr w:type="gramEnd"/>
      <w:r>
        <w:t xml:space="preserve">a) pertence </w:t>
      </w:r>
    </w:p>
    <w:p w:rsidR="00862CA8" w:rsidRDefault="00862CA8" w:rsidP="00862CA8">
      <w:pPr>
        <w:jc w:val="center"/>
      </w:pPr>
    </w:p>
    <w:p w:rsidR="006925AD" w:rsidRDefault="006925AD" w:rsidP="006925AD">
      <w:pPr>
        <w:jc w:val="center"/>
      </w:pPr>
    </w:p>
    <w:p w:rsidR="003739FE" w:rsidRDefault="003739FE" w:rsidP="006925AD">
      <w:pPr>
        <w:jc w:val="center"/>
      </w:pPr>
      <w:r>
        <w:br w:type="page"/>
      </w: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3739FE" w:rsidP="006925AD">
      <w:pPr>
        <w:ind w:left="4536"/>
        <w:jc w:val="right"/>
      </w:pPr>
      <w:r>
        <w:t>D</w:t>
      </w:r>
      <w:r w:rsidR="006925AD">
        <w:t>edico...</w:t>
      </w:r>
    </w:p>
    <w:p w:rsidR="006925AD" w:rsidRDefault="006925AD" w:rsidP="006925AD">
      <w:pPr>
        <w:ind w:left="4536"/>
        <w:jc w:val="right"/>
      </w:pPr>
    </w:p>
    <w:p w:rsidR="003739FE" w:rsidRDefault="003739FE" w:rsidP="006925AD">
      <w:pPr>
        <w:ind w:left="4536"/>
      </w:pPr>
      <w:r>
        <w:br w:type="page"/>
      </w:r>
    </w:p>
    <w:p w:rsidR="003739FE" w:rsidRPr="006925AD" w:rsidRDefault="003739FE" w:rsidP="006925AD">
      <w:pPr>
        <w:jc w:val="center"/>
        <w:rPr>
          <w:b/>
        </w:rPr>
      </w:pPr>
      <w:r w:rsidRPr="006925AD">
        <w:rPr>
          <w:b/>
        </w:rPr>
        <w:lastRenderedPageBreak/>
        <w:t>AGRADECIMENTOS</w:t>
      </w:r>
    </w:p>
    <w:p w:rsidR="003739FE" w:rsidRDefault="003739FE" w:rsidP="00EF2BF1"/>
    <w:p w:rsidR="006925AD" w:rsidRDefault="006925AD" w:rsidP="00EF2BF1"/>
    <w:p w:rsidR="006925AD" w:rsidRDefault="006925AD" w:rsidP="00EF2BF1">
      <w:r>
        <w:t>Agradeço...</w:t>
      </w:r>
    </w:p>
    <w:p w:rsidR="006925AD" w:rsidRDefault="006925AD" w:rsidP="00EF2BF1"/>
    <w:p w:rsidR="003739FE" w:rsidRDefault="003739FE">
      <w:pPr>
        <w:spacing w:after="200" w:line="276" w:lineRule="auto"/>
      </w:pPr>
      <w:r>
        <w:br w:type="page"/>
      </w: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</w:p>
    <w:p w:rsidR="006925AD" w:rsidRDefault="006925AD" w:rsidP="006925AD">
      <w:pPr>
        <w:ind w:left="4536"/>
      </w:pPr>
      <w:r>
        <w:t>“</w:t>
      </w:r>
      <w:r w:rsidR="003739FE">
        <w:t>E</w:t>
      </w:r>
      <w:r>
        <w:t>pígrafe”</w:t>
      </w:r>
    </w:p>
    <w:p w:rsidR="006925AD" w:rsidRDefault="006925AD" w:rsidP="006925AD">
      <w:pPr>
        <w:ind w:left="4536"/>
      </w:pPr>
    </w:p>
    <w:p w:rsidR="003739FE" w:rsidRDefault="003739FE" w:rsidP="006925AD">
      <w:pPr>
        <w:ind w:left="4536"/>
      </w:pPr>
      <w:r>
        <w:br w:type="page"/>
      </w:r>
    </w:p>
    <w:p w:rsidR="003739FE" w:rsidRDefault="52E8F3C1" w:rsidP="006925AD">
      <w:pPr>
        <w:jc w:val="center"/>
        <w:rPr>
          <w:b/>
        </w:rPr>
      </w:pPr>
      <w:commentRangeStart w:id="1"/>
      <w:r w:rsidRPr="52E8F3C1">
        <w:rPr>
          <w:b/>
          <w:bCs/>
        </w:rPr>
        <w:lastRenderedPageBreak/>
        <w:t>RESUMO</w:t>
      </w:r>
      <w:commentRangeEnd w:id="1"/>
      <w:r w:rsidR="003739FE">
        <w:commentReference w:id="1"/>
      </w:r>
    </w:p>
    <w:p w:rsidR="0099700D" w:rsidRPr="00196197" w:rsidRDefault="0C9A93D7" w:rsidP="52E8F3C1">
      <w:pPr>
        <w:pStyle w:val="CORPO"/>
        <w:ind w:firstLine="0"/>
      </w:pPr>
      <w:r w:rsidRPr="0C9A93D7">
        <w:t>Nesta monografia tratamos sobre diversos assuntos relacionados a banco de dados e sua arquitetura. Nosso projeto se trata de uma pesquisa aplicada onde traremos um banco de dados real utilizando tudo que aprendemos no semestre, aqui falaremos sobre o objetivo do nosso problema, tipos de banco de dados, como será utilizado o banco de dados, Modelo Entidade Relacionamento (MER) que será usado para planejar nossas tabelas e ajudará no script do nosso banco.</w:t>
      </w:r>
    </w:p>
    <w:p w:rsidR="003739FE" w:rsidRDefault="003739FE" w:rsidP="00EF2BF1"/>
    <w:p w:rsidR="006925AD" w:rsidRDefault="52E8F3C1" w:rsidP="006925AD">
      <w:pPr>
        <w:pStyle w:val="ResumoAbstract"/>
        <w:ind w:firstLine="0"/>
      </w:pPr>
      <w:r w:rsidRPr="52E8F3C1">
        <w:rPr>
          <w:b/>
          <w:bCs/>
        </w:rPr>
        <w:t>Palavras-chave:</w:t>
      </w:r>
      <w:r>
        <w:t xml:space="preserve"> Banco. SQL. Aplicativo. </w:t>
      </w:r>
    </w:p>
    <w:p w:rsidR="003739FE" w:rsidRDefault="003739FE">
      <w:pPr>
        <w:spacing w:after="200" w:line="276" w:lineRule="auto"/>
      </w:pPr>
      <w:r>
        <w:br w:type="page"/>
      </w:r>
    </w:p>
    <w:p w:rsidR="00606A53" w:rsidRDefault="1B982D0F" w:rsidP="1B982D0F">
      <w:pPr>
        <w:jc w:val="center"/>
        <w:rPr>
          <w:b/>
          <w:bCs/>
        </w:rPr>
      </w:pPr>
      <w:commentRangeStart w:id="2"/>
      <w:r w:rsidRPr="1B982D0F">
        <w:rPr>
          <w:b/>
          <w:bCs/>
        </w:rPr>
        <w:lastRenderedPageBreak/>
        <w:t>ABSTRACT</w:t>
      </w:r>
      <w:commentRangeEnd w:id="2"/>
      <w:r w:rsidR="007C2DF0">
        <w:rPr>
          <w:rStyle w:val="Refdecomentrio"/>
        </w:rPr>
        <w:commentReference w:id="2"/>
      </w:r>
    </w:p>
    <w:p w:rsidR="00D05C72" w:rsidRPr="006925AD" w:rsidRDefault="00D05C72" w:rsidP="52E8F3C1">
      <w:pPr>
        <w:jc w:val="both"/>
        <w:rPr>
          <w:b/>
          <w:bCs/>
        </w:rPr>
      </w:pPr>
    </w:p>
    <w:p w:rsidR="52E8F3C1" w:rsidRDefault="0C9A93D7" w:rsidP="52E8F3C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monograph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database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project</w:t>
      </w:r>
      <w:proofErr w:type="spellEnd"/>
      <w:proofErr w:type="gramEnd"/>
      <w:r>
        <w:t xml:space="preserve"> is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research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real database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database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database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(MER)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script.</w:t>
      </w:r>
    </w:p>
    <w:p w:rsidR="52E8F3C1" w:rsidRDefault="52E8F3C1" w:rsidP="52E8F3C1">
      <w:pPr>
        <w:jc w:val="both"/>
        <w:rPr>
          <w:b/>
          <w:bCs/>
        </w:rPr>
      </w:pPr>
    </w:p>
    <w:p w:rsidR="003739FE" w:rsidRDefault="52E8F3C1" w:rsidP="00606A53">
      <w:r w:rsidRPr="52E8F3C1">
        <w:rPr>
          <w:b/>
          <w:bCs/>
          <w:lang w:val="en-US"/>
        </w:rPr>
        <w:t>Keywords:</w:t>
      </w:r>
      <w:r w:rsidRPr="52E8F3C1">
        <w:rPr>
          <w:lang w:val="en-US"/>
        </w:rPr>
        <w:t xml:space="preserve"> Bank. </w:t>
      </w:r>
      <w:proofErr w:type="gramStart"/>
      <w:r w:rsidRPr="52E8F3C1">
        <w:rPr>
          <w:lang w:val="en-US"/>
        </w:rPr>
        <w:t>SQL.</w:t>
      </w:r>
      <w:proofErr w:type="gramEnd"/>
      <w:r w:rsidRPr="52E8F3C1">
        <w:rPr>
          <w:lang w:val="en-US"/>
        </w:rPr>
        <w:t xml:space="preserve"> </w:t>
      </w:r>
      <w:proofErr w:type="gramStart"/>
      <w:r w:rsidRPr="52E8F3C1">
        <w:rPr>
          <w:lang w:val="en-US"/>
        </w:rPr>
        <w:t>Application</w:t>
      </w:r>
      <w:r>
        <w:t>.</w:t>
      </w:r>
      <w:proofErr w:type="gramEnd"/>
      <w:r>
        <w:t xml:space="preserve"> </w:t>
      </w:r>
    </w:p>
    <w:p w:rsidR="003739FE" w:rsidRDefault="003739FE" w:rsidP="00EF2BF1"/>
    <w:p w:rsidR="003739FE" w:rsidRDefault="003739FE">
      <w:pPr>
        <w:spacing w:after="200" w:line="276" w:lineRule="auto"/>
      </w:pPr>
      <w:r>
        <w:br w:type="page"/>
      </w:r>
    </w:p>
    <w:p w:rsidR="004B1F13" w:rsidRPr="004B1F13" w:rsidRDefault="004B1F13" w:rsidP="004B1F13">
      <w:pPr>
        <w:jc w:val="center"/>
        <w:rPr>
          <w:b/>
        </w:rPr>
      </w:pPr>
      <w:r w:rsidRPr="004B1F13">
        <w:rPr>
          <w:b/>
        </w:rPr>
        <w:lastRenderedPageBreak/>
        <w:t>LISTA</w:t>
      </w:r>
      <w:r>
        <w:rPr>
          <w:b/>
        </w:rPr>
        <w:t xml:space="preserve"> DE </w:t>
      </w:r>
      <w:r w:rsidR="008B436A">
        <w:rPr>
          <w:b/>
        </w:rPr>
        <w:t>ILUSTRAÇÕES</w:t>
      </w:r>
    </w:p>
    <w:p w:rsidR="004B1F13" w:rsidRDefault="004B1F13" w:rsidP="004B1F13"/>
    <w:p w:rsidR="004B1F13" w:rsidRDefault="004B1F13" w:rsidP="004B1F13"/>
    <w:p w:rsidR="004B1F13" w:rsidRDefault="005F5A75" w:rsidP="004B1F13">
      <w:r>
        <w:fldChar w:fldCharType="begin"/>
      </w:r>
      <w:r w:rsidR="004B1F13">
        <w:instrText xml:space="preserve"> TOC \h \z \c "Figura"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:rsidR="008B436A" w:rsidRDefault="005F5A75" w:rsidP="004B1F13">
      <w:r>
        <w:fldChar w:fldCharType="begin"/>
      </w:r>
      <w:r w:rsidR="008B436A">
        <w:instrText xml:space="preserve"> TOC \h \z \c "Tabela"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:rsidR="008B436A" w:rsidRDefault="005F5A75" w:rsidP="004B1F13">
      <w:r>
        <w:fldChar w:fldCharType="begin"/>
      </w:r>
      <w:r w:rsidR="008B436A">
        <w:instrText xml:space="preserve"> TOC \h \z \c "Gráfico"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:rsidR="008B436A" w:rsidRDefault="005F5A75" w:rsidP="004B1F13">
      <w:r>
        <w:fldChar w:fldCharType="begin"/>
      </w:r>
      <w:r w:rsidR="009971D4">
        <w:instrText xml:space="preserve"> TOC \h \z \c "Quadro"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:rsidR="009971D4" w:rsidRDefault="009971D4" w:rsidP="004B1F13"/>
    <w:p w:rsidR="00862CA8" w:rsidRDefault="00862CA8" w:rsidP="510DD864">
      <w:pPr>
        <w:jc w:val="center"/>
        <w:rPr>
          <w:b/>
          <w:bCs/>
        </w:rPr>
      </w:pPr>
      <w:r w:rsidRPr="510DD864">
        <w:rPr>
          <w:b/>
          <w:bCs/>
        </w:rPr>
        <w:br w:type="page"/>
      </w:r>
      <w:r w:rsidR="510DD864" w:rsidRPr="510DD864">
        <w:rPr>
          <w:b/>
          <w:bCs/>
        </w:rPr>
        <w:lastRenderedPageBreak/>
        <w:t>LISTA DE SIGLAS E ABREVIATURAS</w:t>
      </w:r>
    </w:p>
    <w:p w:rsidR="510DD864" w:rsidRDefault="510DD864" w:rsidP="510DD864">
      <w:pPr>
        <w:rPr>
          <w:rFonts w:eastAsia="Arial" w:cs="Arial"/>
          <w:color w:val="000000" w:themeColor="text1"/>
        </w:rPr>
      </w:pPr>
      <w:r w:rsidRPr="510DD864">
        <w:rPr>
          <w:rFonts w:eastAsia="Arial" w:cs="Arial"/>
          <w:color w:val="000000" w:themeColor="text1"/>
        </w:rPr>
        <w:t>SQL (</w:t>
      </w:r>
      <w:proofErr w:type="spellStart"/>
      <w:r w:rsidRPr="510DD864">
        <w:rPr>
          <w:rFonts w:eastAsia="Arial" w:cs="Arial"/>
          <w:color w:val="000000" w:themeColor="text1"/>
        </w:rPr>
        <w:t>Structured</w:t>
      </w:r>
      <w:proofErr w:type="spellEnd"/>
      <w:r w:rsidRPr="510DD864">
        <w:rPr>
          <w:rFonts w:eastAsia="Arial" w:cs="Arial"/>
          <w:color w:val="000000" w:themeColor="text1"/>
        </w:rPr>
        <w:t xml:space="preserve"> </w:t>
      </w:r>
      <w:proofErr w:type="spellStart"/>
      <w:r w:rsidRPr="510DD864">
        <w:rPr>
          <w:rFonts w:eastAsia="Arial" w:cs="Arial"/>
          <w:color w:val="000000" w:themeColor="text1"/>
        </w:rPr>
        <w:t>Query</w:t>
      </w:r>
      <w:proofErr w:type="spellEnd"/>
      <w:r w:rsidRPr="510DD864">
        <w:rPr>
          <w:rFonts w:eastAsia="Arial" w:cs="Arial"/>
          <w:color w:val="000000" w:themeColor="text1"/>
        </w:rPr>
        <w:t xml:space="preserve"> </w:t>
      </w:r>
      <w:proofErr w:type="spellStart"/>
      <w:r w:rsidRPr="510DD864">
        <w:rPr>
          <w:rFonts w:eastAsia="Arial" w:cs="Arial"/>
          <w:color w:val="000000" w:themeColor="text1"/>
        </w:rPr>
        <w:t>Language</w:t>
      </w:r>
      <w:proofErr w:type="spellEnd"/>
      <w:r w:rsidRPr="510DD864">
        <w:rPr>
          <w:rFonts w:eastAsia="Arial" w:cs="Arial"/>
          <w:color w:val="000000" w:themeColor="text1"/>
        </w:rPr>
        <w:t>), ACID (Atomicidade, Consistência, Isolamento, Durabilidade), XML (</w:t>
      </w:r>
      <w:proofErr w:type="spellStart"/>
      <w:proofErr w:type="gramStart"/>
      <w:r w:rsidRPr="510DD864">
        <w:rPr>
          <w:rFonts w:eastAsia="Arial" w:cs="Arial"/>
          <w:color w:val="000000" w:themeColor="text1"/>
        </w:rPr>
        <w:t>eXtensible</w:t>
      </w:r>
      <w:proofErr w:type="spellEnd"/>
      <w:proofErr w:type="gramEnd"/>
      <w:r w:rsidRPr="510DD864">
        <w:rPr>
          <w:rFonts w:eastAsia="Arial" w:cs="Arial"/>
          <w:color w:val="000000" w:themeColor="text1"/>
        </w:rPr>
        <w:t xml:space="preserve">  Markup  </w:t>
      </w:r>
      <w:proofErr w:type="spellStart"/>
      <w:r w:rsidRPr="510DD864">
        <w:rPr>
          <w:rFonts w:eastAsia="Arial" w:cs="Arial"/>
          <w:color w:val="000000" w:themeColor="text1"/>
        </w:rPr>
        <w:t>Language</w:t>
      </w:r>
      <w:proofErr w:type="spellEnd"/>
      <w:r w:rsidRPr="510DD864">
        <w:rPr>
          <w:rFonts w:eastAsia="Arial" w:cs="Arial"/>
          <w:color w:val="000000" w:themeColor="text1"/>
        </w:rPr>
        <w:t xml:space="preserve">), SGBD (Sistema Gerencial de Banco de Dados), MER (Modelo Entidade-Relacionamento), GNU/GPL (Licença Pública Geral – General </w:t>
      </w:r>
      <w:proofErr w:type="spellStart"/>
      <w:r w:rsidRPr="510DD864">
        <w:rPr>
          <w:rFonts w:eastAsia="Arial" w:cs="Arial"/>
          <w:color w:val="000000" w:themeColor="text1"/>
        </w:rPr>
        <w:t>Public</w:t>
      </w:r>
      <w:proofErr w:type="spellEnd"/>
      <w:r w:rsidRPr="510DD864">
        <w:rPr>
          <w:rFonts w:eastAsia="Arial" w:cs="Arial"/>
          <w:color w:val="000000" w:themeColor="text1"/>
        </w:rPr>
        <w:t xml:space="preserve"> </w:t>
      </w:r>
      <w:proofErr w:type="spellStart"/>
      <w:r w:rsidRPr="510DD864">
        <w:rPr>
          <w:rFonts w:eastAsia="Arial" w:cs="Arial"/>
          <w:color w:val="000000" w:themeColor="text1"/>
        </w:rPr>
        <w:t>License</w:t>
      </w:r>
      <w:proofErr w:type="spellEnd"/>
      <w:r w:rsidRPr="510DD864">
        <w:rPr>
          <w:rFonts w:eastAsia="Arial" w:cs="Arial"/>
          <w:color w:val="000000" w:themeColor="text1"/>
        </w:rPr>
        <w:t>).</w:t>
      </w:r>
    </w:p>
    <w:p w:rsidR="00862CA8" w:rsidRDefault="00862CA8" w:rsidP="00862CA8">
      <w:pPr>
        <w:spacing w:after="200" w:line="276" w:lineRule="auto"/>
      </w:pPr>
      <w:r>
        <w:br w:type="page"/>
      </w:r>
    </w:p>
    <w:p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:rsidR="00D35831" w:rsidRPr="00D35831" w:rsidRDefault="00D35831" w:rsidP="00D35831">
      <w:pPr>
        <w:jc w:val="center"/>
        <w:rPr>
          <w:b/>
        </w:rPr>
      </w:pPr>
    </w:p>
    <w:p w:rsidR="00D35831" w:rsidRDefault="00D35831" w:rsidP="00EF2BF1"/>
    <w:p w:rsidR="008C6CF8" w:rsidRDefault="005F5A75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C02766">
        <w:instrText xml:space="preserve"> TOC \o "1-3" \h \z \t "Título;1" </w:instrText>
      </w:r>
      <w:r>
        <w:fldChar w:fldCharType="separate"/>
      </w:r>
      <w:hyperlink w:anchor="_Toc57025378" w:history="1">
        <w:r w:rsidR="008C6CF8" w:rsidRPr="00A54380">
          <w:rPr>
            <w:rStyle w:val="Hyperlink"/>
          </w:rPr>
          <w:t>Análise e desenvolvimento de sistemas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57025379" w:history="1">
        <w:r w:rsidR="008C6CF8" w:rsidRPr="00A54380">
          <w:rPr>
            <w:rStyle w:val="Hyperlink"/>
          </w:rPr>
          <w:t>1</w:t>
        </w:r>
        <w:r w:rsidR="008C6CF8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INTRODUÇÃO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57025380" w:history="1">
        <w:r w:rsidR="008C6CF8" w:rsidRPr="00A54380">
          <w:rPr>
            <w:rStyle w:val="Hyperlink"/>
          </w:rPr>
          <w:t>2</w:t>
        </w:r>
        <w:r w:rsidR="008C6CF8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Embasamento teórico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81" w:history="1">
        <w:r w:rsidR="008C6CF8" w:rsidRPr="00A54380">
          <w:rPr>
            <w:rStyle w:val="Hyperlink"/>
          </w:rPr>
          <w:t>2.1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Descrição do Problema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82" w:history="1">
        <w:r w:rsidR="008C6CF8" w:rsidRPr="00A54380">
          <w:rPr>
            <w:rStyle w:val="Hyperlink"/>
          </w:rPr>
          <w:t>2.2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Stackholders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83" w:history="1">
        <w:r w:rsidR="008C6CF8" w:rsidRPr="00A54380">
          <w:rPr>
            <w:rStyle w:val="Hyperlink"/>
          </w:rPr>
          <w:t>2.3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Projeto de Pesquisa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84" w:history="1">
        <w:r w:rsidR="008C6CF8" w:rsidRPr="00A54380">
          <w:rPr>
            <w:rStyle w:val="Hyperlink"/>
          </w:rPr>
          <w:t>2.4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Levantamento de Requisitos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85" w:history="1">
        <w:r w:rsidR="008C6CF8" w:rsidRPr="00A54380">
          <w:rPr>
            <w:rStyle w:val="Hyperlink"/>
          </w:rPr>
          <w:t>2.5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Arquiteturas de Banco de Dados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86" w:history="1">
        <w:r w:rsidR="008C6CF8" w:rsidRPr="00A54380">
          <w:rPr>
            <w:rStyle w:val="Hyperlink"/>
          </w:rPr>
          <w:t>2.6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CASOS DE USO DE ALTO NIVEL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87" w:history="1">
        <w:r w:rsidR="008C6CF8" w:rsidRPr="00A54380">
          <w:rPr>
            <w:rStyle w:val="Hyperlink"/>
          </w:rPr>
          <w:t>2.7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MODELO ENTIDADE RELACIONAMENTO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57025388" w:history="1">
        <w:r w:rsidR="008C6CF8" w:rsidRPr="00A54380">
          <w:rPr>
            <w:rStyle w:val="Hyperlink"/>
          </w:rPr>
          <w:t>3</w:t>
        </w:r>
        <w:r w:rsidR="008C6CF8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Metodologia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89" w:history="1">
        <w:r w:rsidR="008C6CF8" w:rsidRPr="00A54380">
          <w:rPr>
            <w:rStyle w:val="Hyperlink"/>
          </w:rPr>
          <w:t>3.1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Projeto Científico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90" w:history="1">
        <w:r w:rsidR="008C6CF8" w:rsidRPr="00A54380">
          <w:rPr>
            <w:rStyle w:val="Hyperlink"/>
          </w:rPr>
          <w:t>3.2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MODELO ENTIDADE RELACIONAMENTO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91" w:history="1">
        <w:r w:rsidR="008C6CF8" w:rsidRPr="00A54380">
          <w:rPr>
            <w:rStyle w:val="Hyperlink"/>
          </w:rPr>
          <w:t>3.3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Script banco de dados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57025392" w:history="1">
        <w:r w:rsidR="008C6CF8" w:rsidRPr="00A54380">
          <w:rPr>
            <w:rStyle w:val="Hyperlink"/>
            <w:rFonts w:eastAsia="Arial" w:cs="Arial"/>
          </w:rPr>
          <w:t>3.4</w:t>
        </w:r>
        <w:r w:rsidR="008C6CF8"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Casos de uso de alto nível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57025393" w:history="1">
        <w:r w:rsidR="008C6CF8" w:rsidRPr="00A54380">
          <w:rPr>
            <w:rStyle w:val="Hyperlink"/>
            <w:rFonts w:eastAsia="Arial" w:cs="Arial"/>
            <w:b/>
          </w:rPr>
          <w:t>3.4.1</w:t>
        </w:r>
        <w:r w:rsidR="008C6CF8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  <w:b/>
          </w:rPr>
          <w:t>Casos de uso expandido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57025394" w:history="1">
        <w:r w:rsidR="008C6CF8" w:rsidRPr="00A54380">
          <w:rPr>
            <w:rStyle w:val="Hyperlink"/>
          </w:rPr>
          <w:t>4</w:t>
        </w:r>
        <w:r w:rsidR="008C6CF8"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="008C6CF8" w:rsidRPr="00A54380">
          <w:rPr>
            <w:rStyle w:val="Hyperlink"/>
          </w:rPr>
          <w:t>Cosiderações Finais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C6CF8" w:rsidRDefault="005F5A75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57025395" w:history="1">
        <w:r w:rsidR="008C6CF8" w:rsidRPr="00A54380">
          <w:rPr>
            <w:rStyle w:val="Hyperlink"/>
          </w:rPr>
          <w:t>Referências</w:t>
        </w:r>
        <w:r w:rsidR="008C6CF8">
          <w:rPr>
            <w:webHidden/>
          </w:rPr>
          <w:tab/>
        </w:r>
        <w:r>
          <w:rPr>
            <w:webHidden/>
          </w:rPr>
          <w:fldChar w:fldCharType="begin"/>
        </w:r>
        <w:r w:rsidR="008C6CF8">
          <w:rPr>
            <w:webHidden/>
          </w:rPr>
          <w:instrText xml:space="preserve"> PAGEREF _Toc57025395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C6CF8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35831" w:rsidRDefault="005F5A75" w:rsidP="00EF2BF1">
      <w:r>
        <w:rPr>
          <w:b/>
          <w:caps/>
        </w:rPr>
        <w:fldChar w:fldCharType="end"/>
      </w:r>
    </w:p>
    <w:p w:rsidR="003739FE" w:rsidRDefault="003739FE" w:rsidP="00EF2BF1"/>
    <w:p w:rsidR="003739FE" w:rsidRDefault="003739FE" w:rsidP="00EF2BF1">
      <w:pPr>
        <w:sectPr w:rsidR="003739FE" w:rsidSect="003739FE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3739FE" w:rsidRDefault="7DD47C09" w:rsidP="00D35831">
      <w:pPr>
        <w:pStyle w:val="Ttulo1"/>
      </w:pPr>
      <w:bookmarkStart w:id="3" w:name="_Toc57025379"/>
      <w:r>
        <w:lastRenderedPageBreak/>
        <w:t>INTRODUÇÃO</w:t>
      </w:r>
      <w:bookmarkEnd w:id="3"/>
    </w:p>
    <w:p w:rsidR="00DC66FD" w:rsidRPr="00713E9F" w:rsidRDefault="7DD47C09" w:rsidP="7DD47C09">
      <w:pPr>
        <w:pStyle w:val="CORPO"/>
        <w:jc w:val="left"/>
        <w:rPr>
          <w:rFonts w:eastAsia="Arial" w:cs="Arial"/>
          <w:color w:val="000000" w:themeColor="text1"/>
        </w:rPr>
      </w:pPr>
      <w:commentRangeStart w:id="4"/>
      <w:r w:rsidRPr="7DD47C09">
        <w:rPr>
          <w:rFonts w:eastAsia="Arial" w:cs="Arial"/>
          <w:color w:val="000000" w:themeColor="text1"/>
        </w:rPr>
        <w:t xml:space="preserve">Trabalho teórico dedicado </w:t>
      </w:r>
      <w:proofErr w:type="gramStart"/>
      <w:r w:rsidRPr="7DD47C09">
        <w:rPr>
          <w:rFonts w:eastAsia="Arial" w:cs="Arial"/>
          <w:color w:val="000000" w:themeColor="text1"/>
        </w:rPr>
        <w:t>a</w:t>
      </w:r>
      <w:proofErr w:type="gramEnd"/>
      <w:r w:rsidRPr="7DD47C09">
        <w:rPr>
          <w:rFonts w:eastAsia="Arial" w:cs="Arial"/>
          <w:color w:val="000000" w:themeColor="text1"/>
        </w:rPr>
        <w:t xml:space="preserve"> produção de um banco de dados para uma empresa de produtos eletrônico, neste trabalho abordaremos sobre a criação do banco de dados e traremos também sobre as arquiteturas de bancos de dados, as diferenças de cada uma delas para termos as qualidades e diferença de cada uma e decidirmos qual seria a melhor opção pra utilizarmos para desenvolver o banco de dados.</w:t>
      </w:r>
      <w:commentRangeEnd w:id="4"/>
      <w:r w:rsidR="007C2DF0">
        <w:rPr>
          <w:rStyle w:val="Refdecomentrio"/>
        </w:rPr>
        <w:commentReference w:id="4"/>
      </w:r>
    </w:p>
    <w:p w:rsidR="7DD47C09" w:rsidRDefault="7DD47C09" w:rsidP="7DD47C09">
      <w:pPr>
        <w:pStyle w:val="Ttulo1"/>
      </w:pPr>
      <w:bookmarkStart w:id="5" w:name="_Toc57025380"/>
      <w:r>
        <w:lastRenderedPageBreak/>
        <w:t>Embasamento teórico</w:t>
      </w:r>
      <w:bookmarkEnd w:id="5"/>
      <w:r>
        <w:t xml:space="preserve"> </w:t>
      </w:r>
    </w:p>
    <w:p w:rsidR="00B56CBE" w:rsidRPr="00350AAE" w:rsidRDefault="00350AAE" w:rsidP="00B56CBE">
      <w:pPr>
        <w:pStyle w:val="CORPO"/>
        <w:rPr>
          <w:b/>
        </w:rPr>
      </w:pPr>
      <w:r w:rsidRPr="00350AAE">
        <w:rPr>
          <w:b/>
        </w:rPr>
        <w:t>Explicando o que é e como funciona o Diagrama de Sequência.</w:t>
      </w:r>
    </w:p>
    <w:p w:rsidR="00350AAE" w:rsidRDefault="00350AAE" w:rsidP="00350AAE">
      <w:pPr>
        <w:pStyle w:val="CORPO"/>
        <w:rPr>
          <w:rFonts w:cs="Arial"/>
          <w:bCs/>
          <w:color w:val="202122"/>
          <w:shd w:val="clear" w:color="auto" w:fill="FFFFFF"/>
        </w:rPr>
      </w:pPr>
    </w:p>
    <w:p w:rsidR="00350AAE" w:rsidRDefault="00350AAE" w:rsidP="00350AAE">
      <w:pPr>
        <w:pStyle w:val="CORPO"/>
      </w:pPr>
      <w:r>
        <w:rPr>
          <w:rFonts w:cs="Arial"/>
        </w:rPr>
        <w:t xml:space="preserve">Segundo </w:t>
      </w:r>
      <w:hyperlink r:id="rId10" w:tooltip="Artigos de autor" w:history="1">
        <w:r w:rsidRPr="00350AAE">
          <w:rPr>
            <w:rStyle w:val="post-author-name"/>
            <w:rFonts w:cs="Arial"/>
            <w:bCs/>
            <w:color w:val="4D4D4D"/>
            <w:shd w:val="clear" w:color="auto" w:fill="FFFFFF"/>
          </w:rPr>
          <w:t>Plínio Ventura</w:t>
        </w:r>
      </w:hyperlink>
      <w:r>
        <w:t xml:space="preserve"> (</w:t>
      </w:r>
      <w:proofErr w:type="gramStart"/>
      <w:r>
        <w:rPr>
          <w:rFonts w:cs="Arial"/>
          <w:bCs/>
          <w:color w:val="4D4D4D"/>
          <w:shd w:val="clear" w:color="auto" w:fill="FFFFFF"/>
        </w:rPr>
        <w:t>4</w:t>
      </w:r>
      <w:proofErr w:type="gramEnd"/>
      <w:r>
        <w:rPr>
          <w:rFonts w:cs="Arial"/>
          <w:bCs/>
          <w:color w:val="4D4D4D"/>
          <w:shd w:val="clear" w:color="auto" w:fill="FFFFFF"/>
        </w:rPr>
        <w:t xml:space="preserve">  Outubro</w:t>
      </w:r>
      <w:r w:rsidRPr="00350AAE">
        <w:rPr>
          <w:rFonts w:cs="Arial"/>
          <w:bCs/>
          <w:color w:val="4D4D4D"/>
          <w:shd w:val="clear" w:color="auto" w:fill="FFFFFF"/>
        </w:rPr>
        <w:t>, 2018</w:t>
      </w:r>
      <w:r>
        <w:rPr>
          <w:rFonts w:ascii="Roboto" w:hAnsi="Roboto"/>
          <w:b/>
          <w:bCs/>
          <w:color w:val="4D4D4D"/>
          <w:sz w:val="27"/>
          <w:szCs w:val="27"/>
          <w:shd w:val="clear" w:color="auto" w:fill="FFFFFF"/>
        </w:rPr>
        <w:t>)</w:t>
      </w:r>
    </w:p>
    <w:p w:rsidR="00350AAE" w:rsidRDefault="00350AAE" w:rsidP="00350AAE">
      <w:pPr>
        <w:pStyle w:val="CORPO"/>
        <w:rPr>
          <w:rFonts w:cs="Arial"/>
          <w:bCs/>
          <w:color w:val="202122"/>
          <w:shd w:val="clear" w:color="auto" w:fill="FFFFFF"/>
        </w:rPr>
      </w:pPr>
    </w:p>
    <w:p w:rsidR="00350AAE" w:rsidRDefault="00350AAE" w:rsidP="00350AAE">
      <w:pPr>
        <w:pStyle w:val="CORPO"/>
        <w:rPr>
          <w:rFonts w:cs="Arial"/>
          <w:color w:val="202122"/>
          <w:shd w:val="clear" w:color="auto" w:fill="FFFFFF"/>
        </w:rPr>
      </w:pPr>
      <w:r w:rsidRPr="00B56CBE">
        <w:rPr>
          <w:rFonts w:cs="Arial"/>
          <w:bCs/>
          <w:color w:val="202122"/>
          <w:shd w:val="clear" w:color="auto" w:fill="FFFFFF"/>
        </w:rPr>
        <w:t>Diagrama de Sequência</w:t>
      </w:r>
      <w:r w:rsidRPr="00B56CBE">
        <w:rPr>
          <w:rFonts w:cs="Arial"/>
          <w:color w:val="202122"/>
          <w:shd w:val="clear" w:color="auto" w:fill="FFFFFF"/>
        </w:rPr>
        <w:t> é um diagrama usado em </w:t>
      </w:r>
      <w:r>
        <w:rPr>
          <w:rFonts w:cs="Arial"/>
          <w:shd w:val="clear" w:color="auto" w:fill="FFFFFF"/>
        </w:rPr>
        <w:t>UML</w:t>
      </w:r>
      <w:r w:rsidRPr="00B56CBE">
        <w:rPr>
          <w:rFonts w:cs="Arial"/>
          <w:color w:val="202122"/>
          <w:shd w:val="clear" w:color="auto" w:fill="FFFFFF"/>
        </w:rPr>
        <w:t> (</w:t>
      </w:r>
      <w:proofErr w:type="spellStart"/>
      <w:r w:rsidRPr="00B56CBE">
        <w:rPr>
          <w:rFonts w:cs="Arial"/>
          <w:i/>
          <w:iCs/>
          <w:color w:val="202122"/>
          <w:shd w:val="clear" w:color="auto" w:fill="FFFFFF"/>
        </w:rPr>
        <w:t>Unified</w:t>
      </w:r>
      <w:proofErr w:type="spellEnd"/>
      <w:r w:rsidRPr="00B56CBE">
        <w:rPr>
          <w:rFonts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B56CBE">
        <w:rPr>
          <w:rFonts w:cs="Arial"/>
          <w:i/>
          <w:iCs/>
          <w:color w:val="202122"/>
          <w:shd w:val="clear" w:color="auto" w:fill="FFFFFF"/>
        </w:rPr>
        <w:t>Modeling</w:t>
      </w:r>
      <w:proofErr w:type="spellEnd"/>
      <w:r w:rsidRPr="00B56CBE">
        <w:rPr>
          <w:rFonts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B56CBE">
        <w:rPr>
          <w:rFonts w:cs="Arial"/>
          <w:i/>
          <w:iCs/>
          <w:color w:val="202122"/>
          <w:shd w:val="clear" w:color="auto" w:fill="FFFFFF"/>
        </w:rPr>
        <w:t>Language</w:t>
      </w:r>
      <w:proofErr w:type="spellEnd"/>
      <w:r w:rsidRPr="00B56CBE">
        <w:rPr>
          <w:rFonts w:cs="Arial"/>
          <w:color w:val="202122"/>
          <w:shd w:val="clear" w:color="auto" w:fill="FFFFFF"/>
        </w:rPr>
        <w:t>), representando a sequência de processos (mais especificamente, de mensagens passadas entre </w:t>
      </w:r>
      <w:r w:rsidRPr="00B56CBE">
        <w:rPr>
          <w:rFonts w:cs="Arial"/>
          <w:shd w:val="clear" w:color="auto" w:fill="FFFFFF"/>
        </w:rPr>
        <w:t>obje</w:t>
      </w:r>
      <w:r>
        <w:rPr>
          <w:rFonts w:cs="Arial"/>
          <w:shd w:val="clear" w:color="auto" w:fill="FFFFFF"/>
        </w:rPr>
        <w:t>tos</w:t>
      </w:r>
      <w:r w:rsidRPr="00B56CBE">
        <w:rPr>
          <w:rFonts w:cs="Arial"/>
          <w:color w:val="202122"/>
          <w:shd w:val="clear" w:color="auto" w:fill="FFFFFF"/>
        </w:rPr>
        <w:t>) num programa de computador. Demonstra de forma ilustrativa a sequência de um processo de forma simples e lógica</w:t>
      </w:r>
      <w:r>
        <w:rPr>
          <w:rFonts w:cs="Arial"/>
          <w:color w:val="202122"/>
          <w:shd w:val="clear" w:color="auto" w:fill="FFFFFF"/>
        </w:rPr>
        <w:t>. Com um diagrama de sequência fica fácil de forma ilustrativa e lógica você perceber como funciona um processo de mensagens passadas entre objetos.</w:t>
      </w:r>
    </w:p>
    <w:p w:rsidR="00350AAE" w:rsidRPr="00350AAE" w:rsidRDefault="00350AAE" w:rsidP="00350AAE">
      <w:pPr>
        <w:pStyle w:val="CORPO"/>
        <w:rPr>
          <w:rFonts w:eastAsia="Arial" w:cs="Arial"/>
        </w:rPr>
      </w:pPr>
      <w:r w:rsidRPr="00350AAE">
        <w:rPr>
          <w:rFonts w:cs="Arial"/>
          <w:color w:val="202122"/>
          <w:shd w:val="clear" w:color="auto" w:fill="FFFFFF"/>
        </w:rPr>
        <w:t>O </w:t>
      </w:r>
      <w:r w:rsidRPr="00350AAE">
        <w:rPr>
          <w:rFonts w:cs="Arial"/>
          <w:bCs/>
          <w:color w:val="202122"/>
          <w:shd w:val="clear" w:color="auto" w:fill="FFFFFF"/>
        </w:rPr>
        <w:t>diagrama de sequência</w:t>
      </w:r>
      <w:r w:rsidRPr="00350AAE">
        <w:rPr>
          <w:rFonts w:cs="Arial"/>
          <w:color w:val="202122"/>
          <w:shd w:val="clear" w:color="auto" w:fill="FFFFFF"/>
        </w:rPr>
        <w:t xml:space="preserve"> dá ênfase </w:t>
      </w:r>
      <w:proofErr w:type="gramStart"/>
      <w:r w:rsidRPr="00350AAE">
        <w:rPr>
          <w:rFonts w:cs="Arial"/>
          <w:color w:val="202122"/>
          <w:shd w:val="clear" w:color="auto" w:fill="FFFFFF"/>
        </w:rPr>
        <w:t>a</w:t>
      </w:r>
      <w:proofErr w:type="gramEnd"/>
      <w:r w:rsidRPr="00350AAE">
        <w:rPr>
          <w:rFonts w:cs="Arial"/>
          <w:color w:val="202122"/>
          <w:shd w:val="clear" w:color="auto" w:fill="FFFFFF"/>
        </w:rPr>
        <w:t xml:space="preserve"> ordenação temporal em que as mensagens são trocadas entre os objetos de um sistema. Entende-se por mensagens os serviços solicita</w:t>
      </w:r>
      <w:r>
        <w:rPr>
          <w:rFonts w:cs="Arial"/>
          <w:color w:val="202122"/>
          <w:shd w:val="clear" w:color="auto" w:fill="FFFFFF"/>
        </w:rPr>
        <w:t>dos de um objeto</w:t>
      </w:r>
      <w:r w:rsidRPr="00350AAE">
        <w:rPr>
          <w:rFonts w:cs="Arial"/>
          <w:color w:val="202122"/>
          <w:shd w:val="clear" w:color="auto" w:fill="FFFFFF"/>
        </w:rPr>
        <w:t xml:space="preserve"> a outro, e as respostas desenvolvidas para as solicitações</w:t>
      </w:r>
      <w:r>
        <w:rPr>
          <w:rFonts w:cs="Arial"/>
          <w:color w:val="202122"/>
          <w:shd w:val="clear" w:color="auto" w:fill="FFFFFF"/>
        </w:rPr>
        <w:t>.</w:t>
      </w:r>
    </w:p>
    <w:p w:rsidR="00350AAE" w:rsidRPr="00B56CBE" w:rsidRDefault="00350AAE" w:rsidP="00B56CBE">
      <w:pPr>
        <w:pStyle w:val="CORPO"/>
      </w:pPr>
    </w:p>
    <w:p w:rsidR="7DD47C09" w:rsidRDefault="7DD47C09" w:rsidP="7DD47C09">
      <w:pPr>
        <w:pStyle w:val="CORPO"/>
        <w:rPr>
          <w:rFonts w:eastAsia="Arial" w:cs="Arial"/>
        </w:rPr>
      </w:pPr>
      <w:r w:rsidRPr="7DD47C09">
        <w:rPr>
          <w:b/>
          <w:bCs/>
        </w:rPr>
        <w:t>O que é SQL?</w:t>
      </w:r>
    </w:p>
    <w:p w:rsidR="7DD47C09" w:rsidRDefault="654706B2" w:rsidP="654706B2">
      <w:pPr>
        <w:pStyle w:val="CORPO"/>
      </w:pPr>
      <w:r>
        <w:t xml:space="preserve">Segundo Carolina Cozer </w:t>
      </w:r>
      <w:proofErr w:type="spellStart"/>
      <w:r>
        <w:t>Bacca</w:t>
      </w:r>
      <w:proofErr w:type="spellEnd"/>
      <w:r>
        <w:t xml:space="preserve"> (2020)</w:t>
      </w:r>
    </w:p>
    <w:p w:rsidR="7DD47C09" w:rsidRDefault="654706B2" w:rsidP="654706B2">
      <w:pPr>
        <w:pStyle w:val="Citao"/>
      </w:pPr>
      <w:r>
        <w:t>“SQL significa “</w:t>
      </w:r>
      <w:proofErr w:type="spellStart"/>
      <w:r w:rsidRPr="654706B2">
        <w:t>Structured</w:t>
      </w:r>
      <w:proofErr w:type="spellEnd"/>
      <w:r w:rsidRPr="654706B2">
        <w:t xml:space="preserve"> </w:t>
      </w:r>
      <w:proofErr w:type="spellStart"/>
      <w:r w:rsidRPr="654706B2">
        <w:t>Query</w:t>
      </w:r>
      <w:proofErr w:type="spellEnd"/>
      <w:r w:rsidRPr="654706B2">
        <w:t xml:space="preserve"> </w:t>
      </w:r>
      <w:proofErr w:type="spellStart"/>
      <w:r w:rsidRPr="654706B2">
        <w:t>Language</w:t>
      </w:r>
      <w:proofErr w:type="spellEnd"/>
      <w:r w:rsidRPr="654706B2">
        <w:t>”, ou “Linguagem de Consulta Estruturada”, em português. Resumidamente, é uma linguagem de programação para lidar com banco de dados relacional (baseado em tabelas). Foi criado para que vários desenvolvedores pudessem acessar e modificar dados de uma empresa simultaneamente, de maneira descomplicada e unificada</w:t>
      </w:r>
      <w:proofErr w:type="gramStart"/>
      <w:r w:rsidRPr="654706B2">
        <w:t>”</w:t>
      </w:r>
      <w:proofErr w:type="gramEnd"/>
    </w:p>
    <w:p w:rsidR="00211076" w:rsidRDefault="0C9A93D7" w:rsidP="00211076">
      <w:pPr>
        <w:pStyle w:val="Ttulo2"/>
      </w:pPr>
      <w:bookmarkStart w:id="6" w:name="_Toc57025381"/>
      <w:r>
        <w:t>Descrição do Problema</w:t>
      </w:r>
      <w:bookmarkEnd w:id="6"/>
    </w:p>
    <w:p w:rsidR="007647BB" w:rsidRDefault="00713E9F" w:rsidP="007647BB">
      <w:pPr>
        <w:pStyle w:val="CORPO"/>
      </w:pPr>
      <w:r>
        <w:t xml:space="preserve">Vamos criar um banco de dados </w:t>
      </w:r>
      <w:r w:rsidR="00AE222C">
        <w:t>e um</w:t>
      </w:r>
      <w:r>
        <w:t xml:space="preserve"> aplicativo </w:t>
      </w:r>
      <w:r w:rsidR="00AE222C">
        <w:t>para</w:t>
      </w:r>
      <w:r>
        <w:t xml:space="preserve"> uma empresa de produtos eletrônicos, Mauricio dono da empresa, está se queixando que seu banco atual não está lhe servindo bem, ele precisa que o banco dele seja mais </w:t>
      </w:r>
      <w:proofErr w:type="gramStart"/>
      <w:r>
        <w:t>completo e eficaz, que faça controle das entregas da empresa, do estoque da empresa, o tipo do produto,</w:t>
      </w:r>
      <w:proofErr w:type="gramEnd"/>
      <w:r>
        <w:t xml:space="preserve"> a data em que o produto foi enviado para a entrega, o local de envio, os clientes que fizeram o pedido, Ele se queixa do atual banco de dados dele e nos procurou para criarmos um banco de dados melhor e mais eficaz da maneira que ele gostaria de ter.</w:t>
      </w:r>
    </w:p>
    <w:p w:rsidR="00AE222C" w:rsidRPr="00211076" w:rsidRDefault="00AE222C" w:rsidP="00AE222C">
      <w:pPr>
        <w:pStyle w:val="CORPO"/>
        <w:ind w:firstLine="0"/>
      </w:pPr>
      <w:r>
        <w:lastRenderedPageBreak/>
        <w:tab/>
        <w:t>Também vamos criar um aplicativo novo para que ele faça o gerenciamento de toda sua empresa.</w:t>
      </w:r>
    </w:p>
    <w:p w:rsidR="00211076" w:rsidRDefault="0C9A93D7" w:rsidP="00D65E60">
      <w:pPr>
        <w:pStyle w:val="Ttulo2"/>
      </w:pPr>
      <w:bookmarkStart w:id="7" w:name="_Toc57025382"/>
      <w:proofErr w:type="spellStart"/>
      <w:r>
        <w:t>Stackholders</w:t>
      </w:r>
      <w:bookmarkEnd w:id="7"/>
      <w:proofErr w:type="spellEnd"/>
    </w:p>
    <w:p w:rsidR="00B56CBE" w:rsidRPr="00B56CBE" w:rsidRDefault="004C2C57" w:rsidP="00B56CBE">
      <w:pPr>
        <w:pStyle w:val="CORPO"/>
      </w:pPr>
      <w:r>
        <w:t xml:space="preserve">O gerente de logística </w:t>
      </w:r>
      <w:r w:rsidR="00083F23">
        <w:t xml:space="preserve">da empresa reclamou para o dono </w:t>
      </w:r>
      <w:r w:rsidR="00DD26AC">
        <w:t>Maurício, que o banco de dados não está funcional</w:t>
      </w:r>
      <w:r w:rsidR="001A2D45">
        <w:t xml:space="preserve">, a área de expedição logística não está </w:t>
      </w:r>
      <w:r w:rsidR="00FA7465">
        <w:t xml:space="preserve">conseguindo organizar as entregas, a área do almoxarifado não está conseguindo </w:t>
      </w:r>
      <w:r w:rsidR="00E8211C">
        <w:t xml:space="preserve">organizar o estoque, a área de recebimento também está muito confusa, </w:t>
      </w:r>
      <w:r w:rsidR="00190DAE">
        <w:t xml:space="preserve">e também a área de planejamento e controle da produção não está </w:t>
      </w:r>
      <w:r w:rsidR="00854937">
        <w:t>conseguindo organizar os clientes.</w:t>
      </w:r>
    </w:p>
    <w:p w:rsidR="00B56CBE" w:rsidRDefault="00B56CBE" w:rsidP="00B56CBE">
      <w:pPr>
        <w:pStyle w:val="CORPO"/>
        <w:rPr>
          <w:rFonts w:cs="Arial"/>
          <w:b/>
          <w:bCs/>
          <w:color w:val="202122"/>
          <w:sz w:val="21"/>
          <w:szCs w:val="21"/>
          <w:shd w:val="clear" w:color="auto" w:fill="FFFFFF"/>
        </w:rPr>
      </w:pPr>
    </w:p>
    <w:p w:rsidR="00B56CBE" w:rsidRPr="00CF2006" w:rsidRDefault="00B56CBE" w:rsidP="00B56CBE">
      <w:pPr>
        <w:pStyle w:val="CORPO"/>
        <w:ind w:firstLine="0"/>
      </w:pPr>
    </w:p>
    <w:p w:rsidR="00211076" w:rsidRDefault="0C9A93D7" w:rsidP="00211076">
      <w:pPr>
        <w:pStyle w:val="Ttulo2"/>
      </w:pPr>
      <w:bookmarkStart w:id="8" w:name="_Toc57025383"/>
      <w:r>
        <w:t>Projeto de Pesquisa</w:t>
      </w:r>
      <w:bookmarkEnd w:id="8"/>
    </w:p>
    <w:p w:rsidR="009D2575" w:rsidRPr="009D2575" w:rsidRDefault="510DD864" w:rsidP="009D2575">
      <w:pPr>
        <w:pStyle w:val="CORPO"/>
      </w:pPr>
      <w:r>
        <w:t xml:space="preserve">Para conseguir resolver os problemas da empresa, vamos utilizar o SGBD (Sistema Gerencial de Banco de Dados) porque ele se comporta melhor para empresas, a arquitetura Relacional que é a que está atualmente não funciona muito bem para uma empresa que está em constante crescimento e por isso ela acaba gerando gargalos e criando todos esses </w:t>
      </w:r>
      <w:commentRangeStart w:id="9"/>
      <w:commentRangeStart w:id="10"/>
      <w:commentRangeStart w:id="11"/>
      <w:proofErr w:type="gramStart"/>
      <w:r>
        <w:t>problemas.</w:t>
      </w:r>
      <w:commentRangeEnd w:id="9"/>
      <w:proofErr w:type="gramEnd"/>
      <w:r w:rsidR="52E8F3C1">
        <w:commentReference w:id="9"/>
      </w:r>
      <w:commentRangeEnd w:id="10"/>
      <w:r w:rsidR="52E8F3C1">
        <w:commentReference w:id="10"/>
      </w:r>
      <w:commentRangeEnd w:id="11"/>
      <w:r w:rsidR="52E8F3C1">
        <w:commentReference w:id="11"/>
      </w:r>
    </w:p>
    <w:p w:rsidR="0056795B" w:rsidRDefault="0C9A93D7" w:rsidP="0056795B">
      <w:pPr>
        <w:pStyle w:val="Ttulo2"/>
      </w:pPr>
      <w:bookmarkStart w:id="12" w:name="_Toc57025384"/>
      <w:r>
        <w:t>Levantamento de Requisitos</w:t>
      </w:r>
      <w:bookmarkEnd w:id="12"/>
    </w:p>
    <w:p w:rsidR="005277EF" w:rsidRDefault="1B982D0F" w:rsidP="005277EF">
      <w:pPr>
        <w:pStyle w:val="CORPO"/>
      </w:pPr>
      <w:r>
        <w:t>Para este projeto vamos precisar de um modelo relacional, uma linguagem de programação e de um Sistema Gerenciador de Banco de Dados que possua os fatores ACID (atomicidade, consistência, isolamento, durabilidade).</w:t>
      </w:r>
    </w:p>
    <w:p w:rsidR="00634E11" w:rsidRPr="00634E11" w:rsidRDefault="0C9A93D7" w:rsidP="00D05C72">
      <w:pPr>
        <w:pStyle w:val="Ttulo2"/>
      </w:pPr>
      <w:bookmarkStart w:id="13" w:name="_Toc57025385"/>
      <w:r>
        <w:t>Arquiteturas de Banco de Dados</w:t>
      </w:r>
      <w:bookmarkEnd w:id="13"/>
    </w:p>
    <w:p w:rsidR="00DE31EF" w:rsidRDefault="1B982D0F" w:rsidP="00E3292A">
      <w:pPr>
        <w:pStyle w:val="CORPO"/>
        <w:ind w:firstLine="0"/>
      </w:pPr>
      <w:r w:rsidRPr="1B982D0F">
        <w:rPr>
          <w:b/>
          <w:bCs/>
        </w:rPr>
        <w:t>Banco de Dados usando sistemas hierárquicos e de rede:</w:t>
      </w:r>
    </w:p>
    <w:p w:rsidR="00556270" w:rsidRDefault="1B982D0F" w:rsidP="00E3292A">
      <w:pPr>
        <w:pStyle w:val="CORPO"/>
      </w:pPr>
      <w:r>
        <w:t xml:space="preserve">Os modelos hierárquicos possuíam semelhante à de uma árvore, muito rígida. Caso fosse necessária a adição de uma nova informação, </w:t>
      </w:r>
      <w:proofErr w:type="gramStart"/>
      <w:r>
        <w:t>o banco dados em sua totalidade precisariam ser</w:t>
      </w:r>
      <w:proofErr w:type="gramEnd"/>
      <w:r>
        <w:t xml:space="preserve"> reorganizado ou redefinido. Os bancos de dados em rede assemelhavam-se com uma teia, tecida por uma aranha ou uma rede conectada de </w:t>
      </w:r>
      <w:r>
        <w:lastRenderedPageBreak/>
        <w:t>informações, porém existia uma restrição de um determinado número de relacionamentos que poderiam ser realizados entre os registros.</w:t>
      </w:r>
    </w:p>
    <w:p w:rsidR="001F6EA9" w:rsidRDefault="001F6EA9" w:rsidP="00E3292A">
      <w:pPr>
        <w:pStyle w:val="CORPO"/>
      </w:pPr>
    </w:p>
    <w:p w:rsidR="00F414F4" w:rsidRDefault="1B982D0F" w:rsidP="00E3292A">
      <w:pPr>
        <w:pStyle w:val="CORPO"/>
        <w:ind w:firstLine="0"/>
      </w:pPr>
      <w:r w:rsidRPr="1B982D0F">
        <w:rPr>
          <w:b/>
          <w:bCs/>
        </w:rPr>
        <w:t>Banco de dados relacional:</w:t>
      </w:r>
    </w:p>
    <w:p w:rsidR="0056225F" w:rsidRDefault="1B982D0F" w:rsidP="001D2D56">
      <w:pPr>
        <w:pStyle w:val="CORPO"/>
        <w:ind w:firstLine="708"/>
      </w:pPr>
      <w:r>
        <w:t xml:space="preserve">Os bancos de dados relacionais começaram a surgir comercialmente a partir </w:t>
      </w:r>
      <w:proofErr w:type="gramStart"/>
      <w:r>
        <w:t>de</w:t>
      </w:r>
      <w:proofErr w:type="gramEnd"/>
      <w:r>
        <w:t xml:space="preserve"> 1980. </w:t>
      </w:r>
      <w:proofErr w:type="spellStart"/>
      <w:r>
        <w:t>Navathe</w:t>
      </w:r>
      <w:proofErr w:type="spellEnd"/>
      <w:r>
        <w:t xml:space="preserve"> e </w:t>
      </w:r>
      <w:proofErr w:type="spellStart"/>
      <w:r>
        <w:t>Ramez</w:t>
      </w:r>
      <w:proofErr w:type="spellEnd"/>
      <w:r>
        <w:t xml:space="preserve"> (2005) afirmam que os bancos de dados relacionais foram originalmente projetados para separar a forma de armazenamento, diferenciando o projeto físico do projeto conceitual do banco de dados.  Ofereceram uma flexibilidade maior no desenvolvimento dos sistemas para os mesmos clientes da fase anterior, tornando-se rapidamente uma tendência para todos os desenvolvedores daquela época até os dias atuais e com a possibilidade de ser utilizado em uma infinidade de aplicações nos softwares, por exemplo, para servidores em grandes sistemas, pequenas empresas e em muitos sites na internet. </w:t>
      </w:r>
    </w:p>
    <w:p w:rsidR="001F6EA9" w:rsidRDefault="001F6EA9" w:rsidP="001D2D56">
      <w:pPr>
        <w:pStyle w:val="CORPO"/>
        <w:ind w:firstLine="708"/>
      </w:pPr>
    </w:p>
    <w:p w:rsidR="0056225F" w:rsidRDefault="1B982D0F" w:rsidP="00FB624C">
      <w:pPr>
        <w:pStyle w:val="CORPO"/>
        <w:ind w:firstLine="0"/>
      </w:pPr>
      <w:r w:rsidRPr="1B982D0F">
        <w:rPr>
          <w:b/>
          <w:bCs/>
        </w:rPr>
        <w:t>Banco de dados relacional/objetos:</w:t>
      </w:r>
    </w:p>
    <w:p w:rsidR="00A159B8" w:rsidRDefault="1B982D0F" w:rsidP="001D2D56">
      <w:pPr>
        <w:pStyle w:val="CORPO"/>
        <w:ind w:firstLine="708"/>
      </w:pPr>
      <w:r>
        <w:t xml:space="preserve">Conforme </w:t>
      </w:r>
      <w:proofErr w:type="gramStart"/>
      <w:r>
        <w:t>pode</w:t>
      </w:r>
      <w:proofErr w:type="gramEnd"/>
      <w:r>
        <w:t xml:space="preserve"> ser observado em Date (2003), os bancos de dados relacionais/objetos são uma evolução do banco de dados relacional. Com o aparecimento das linguagens orientadas a objetos, a evolução dos bancos de dados foi naturalmente surgindo. Inicialmente, os bancos de dados orientados a objetos surgiram como uma concorrência ao relacional, mas na prática é usado com a possibilidade de utilização de recursos da orientação a objetos como herança, </w:t>
      </w:r>
      <w:proofErr w:type="spellStart"/>
      <w:r>
        <w:t>encapsulamento</w:t>
      </w:r>
      <w:proofErr w:type="spellEnd"/>
      <w:r>
        <w:t xml:space="preserve"> e tipos de dados abstratos, de acordo com </w:t>
      </w:r>
      <w:proofErr w:type="spellStart"/>
      <w:r>
        <w:t>Navathe</w:t>
      </w:r>
      <w:proofErr w:type="spellEnd"/>
      <w:r>
        <w:t xml:space="preserve"> e </w:t>
      </w:r>
      <w:proofErr w:type="spellStart"/>
      <w:r>
        <w:t>Ramez</w:t>
      </w:r>
      <w:proofErr w:type="spellEnd"/>
      <w:r>
        <w:t xml:space="preserve"> (2005).</w:t>
      </w:r>
    </w:p>
    <w:p w:rsidR="001F6EA9" w:rsidRDefault="001F6EA9" w:rsidP="001D2D56">
      <w:pPr>
        <w:pStyle w:val="CORPO"/>
        <w:ind w:firstLine="708"/>
      </w:pPr>
    </w:p>
    <w:p w:rsidR="00240D56" w:rsidRDefault="52E8F3C1" w:rsidP="001D2D56">
      <w:pPr>
        <w:pStyle w:val="CORPO"/>
        <w:ind w:firstLine="0"/>
      </w:pPr>
      <w:r w:rsidRPr="52E8F3C1">
        <w:rPr>
          <w:b/>
          <w:bCs/>
        </w:rPr>
        <w:t>Banco de dados para web com XML:</w:t>
      </w:r>
    </w:p>
    <w:p w:rsidR="00240D56" w:rsidRDefault="0C9A93D7" w:rsidP="001D2D56">
      <w:pPr>
        <w:pStyle w:val="CORPO"/>
        <w:ind w:firstLine="708"/>
      </w:pPr>
      <w:r>
        <w:t>A internet possibilitou que muitos sistemas ficassem on-line, com sistemas de banco de dados distintos trocando informações entre si. O XML (</w:t>
      </w:r>
      <w:proofErr w:type="spellStart"/>
      <w:proofErr w:type="gramStart"/>
      <w:r>
        <w:t>eXtensible</w:t>
      </w:r>
      <w:proofErr w:type="spellEnd"/>
      <w:proofErr w:type="gramEnd"/>
      <w:r>
        <w:t xml:space="preserve">  Markup  </w:t>
      </w:r>
      <w:proofErr w:type="spellStart"/>
      <w:r>
        <w:t>Language</w:t>
      </w:r>
      <w:proofErr w:type="spellEnd"/>
      <w:r>
        <w:t xml:space="preserve">  ou linguagem de marcação que permite a integração de dados) possui um formato que, independentemente da plataforma que o sistema utiliza, permite a comunicação entre sistemas de banco de dados diferentes. </w:t>
      </w:r>
      <w:proofErr w:type="spellStart"/>
      <w:r>
        <w:t>Navathe</w:t>
      </w:r>
      <w:proofErr w:type="spellEnd"/>
      <w:proofErr w:type="gramStart"/>
      <w:r>
        <w:t xml:space="preserve">  </w:t>
      </w:r>
      <w:proofErr w:type="gramEnd"/>
      <w:r>
        <w:t xml:space="preserve">e  </w:t>
      </w:r>
      <w:proofErr w:type="spellStart"/>
      <w:r>
        <w:t>Ramez</w:t>
      </w:r>
      <w:proofErr w:type="spellEnd"/>
      <w:r>
        <w:t xml:space="preserve"> (2005) afirmam que a linguagem XML combina os conceitos de modelos empregados nos sistemas de documentos com os conceitos de modelos de banco de dados.</w:t>
      </w:r>
    </w:p>
    <w:p w:rsidR="001F6EA9" w:rsidRDefault="001F6EA9" w:rsidP="001D2D56">
      <w:pPr>
        <w:pStyle w:val="CORPO"/>
        <w:ind w:firstLine="708"/>
      </w:pPr>
    </w:p>
    <w:p w:rsidR="00F815C8" w:rsidRDefault="52E8F3C1" w:rsidP="001D2D56">
      <w:pPr>
        <w:pStyle w:val="CORPO"/>
        <w:ind w:firstLine="0"/>
      </w:pPr>
      <w:r w:rsidRPr="52E8F3C1">
        <w:rPr>
          <w:b/>
          <w:bCs/>
        </w:rPr>
        <w:lastRenderedPageBreak/>
        <w:t>Banco de dados para nuvem:</w:t>
      </w:r>
    </w:p>
    <w:p w:rsidR="00FE50FE" w:rsidRDefault="52E8F3C1" w:rsidP="00262C76">
      <w:pPr>
        <w:pStyle w:val="CORPO"/>
        <w:ind w:firstLine="576"/>
      </w:pPr>
      <w:r>
        <w:t xml:space="preserve">A computação em nuvem está revolucionando a forma de armazenamento, de processamento dos dados e principalmente no quesito de infraestrutura, com pagamentos relacionados ao uso dos recursos disponibilizados. </w:t>
      </w:r>
      <w:proofErr w:type="gramStart"/>
      <w:r>
        <w:t>Os Sistema</w:t>
      </w:r>
      <w:proofErr w:type="gramEnd"/>
      <w:r>
        <w:t xml:space="preserve"> Gerencial de Banco de Dados (SGBD) estão migrando para os serviços em nuvens, diminuindo os custos com equipamentos e softwares, principalmente os e-commerce.</w:t>
      </w:r>
    </w:p>
    <w:p w:rsidR="0039512B" w:rsidRDefault="52E8F3C1" w:rsidP="001D2D56">
      <w:pPr>
        <w:pStyle w:val="CORPO"/>
        <w:ind w:firstLine="576"/>
      </w:pPr>
      <w:r w:rsidRPr="52E8F3C1">
        <w:rPr>
          <w:b/>
          <w:bCs/>
        </w:rPr>
        <w:t>Oracle é</w:t>
      </w:r>
      <w:r>
        <w:t xml:space="preserve"> um SGBD proprietário e sua licença precisa ser adquirida, portanto, não é freeware. É utilizado em médias e grandes empresas e foi projetado para sistemas que requerem alto desempenho e segurança. As versões atuais possuem recursos para computação em nuvem, big data (grandes volumes de informação), multiplataformas e também muitas ferramentas de administração e de desenvolvimento de aplicações que servem como interface, possibilitando mais facilidades no acesso ao banco de dados. </w:t>
      </w:r>
    </w:p>
    <w:p w:rsidR="003C0982" w:rsidRDefault="52E8F3C1" w:rsidP="001D2D56">
      <w:pPr>
        <w:pStyle w:val="CORPO"/>
        <w:ind w:firstLine="576"/>
      </w:pPr>
      <w:r>
        <w:t>O SQL</w:t>
      </w:r>
      <w:r w:rsidRPr="52E8F3C1">
        <w:rPr>
          <w:b/>
          <w:bCs/>
        </w:rPr>
        <w:t xml:space="preserve"> Server </w:t>
      </w:r>
      <w:r>
        <w:t xml:space="preserve">pertence à empresa Microsoft e possui versões gratuitas e pagas, sendo que as pagas são de valores bem inferiores ao seu principal concorrente (visto anteriormente, o Oracle). É utilizado em diversos segmentos de empresas que precisam de um SGBD estável e seguro (e claro, não tão caro!). Um dos problemas deste SGBD era sua plataforma que funcionava somente com o sistema operacional Windows. As novas versões permitem que o SGBD funcione no LINUX e em Container </w:t>
      </w:r>
      <w:proofErr w:type="spellStart"/>
      <w:r>
        <w:t>Docker</w:t>
      </w:r>
      <w:proofErr w:type="spellEnd"/>
      <w:r>
        <w:t xml:space="preserve"> (tecnologia que oferece um conjunto de ferramentas empacotadas e isoladas, como se estivem em um contêiner). Atualmente, o SQL Server, é um dos </w:t>
      </w:r>
      <w:proofErr w:type="spellStart"/>
      <w:r>
        <w:t>SGBDs</w:t>
      </w:r>
      <w:proofErr w:type="spellEnd"/>
      <w:r>
        <w:t xml:space="preserve"> mais utilizados no mercado, porém está perdendo espaço para outros que têm código aberto. </w:t>
      </w:r>
    </w:p>
    <w:p w:rsidR="0053347C" w:rsidRDefault="52E8F3C1" w:rsidP="001D2D56">
      <w:pPr>
        <w:pStyle w:val="CORPO"/>
        <w:ind w:firstLine="576"/>
      </w:pPr>
      <w:r>
        <w:t xml:space="preserve">O </w:t>
      </w:r>
      <w:proofErr w:type="spellStart"/>
      <w:proofErr w:type="gramStart"/>
      <w:r>
        <w:t>MySQL</w:t>
      </w:r>
      <w:proofErr w:type="spellEnd"/>
      <w:proofErr w:type="gramEnd"/>
      <w:r>
        <w:t xml:space="preserve"> é Open Source  ou código aberto e possui licenças GNU/GPL (Licença Pública Geral –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) permitindo que qualquer usuário edite o seu código fonte de forma que atenda aos requisitos de uma determinada aplicação que está sendo implementada.  Atualmente, pertence ao Oracle, cujo objetivo, com a disponibilização freeware, é a fomentação do uso desta tecnologia. Sua capacidade de processamento de transações </w:t>
      </w:r>
      <w:r w:rsidRPr="52E8F3C1">
        <w:rPr>
          <w:rFonts w:eastAsia="Arial" w:cs="Arial"/>
        </w:rPr>
        <w:t>é muito</w:t>
      </w:r>
      <w:r>
        <w:t xml:space="preserve"> grande e pode ser utilizado por grandes empresas. Um fator a ser considerado é o quesito segurança. Por ser código aberto, o cuidado com falhas de segurança deve ser redobrado. O </w:t>
      </w:r>
      <w:proofErr w:type="spellStart"/>
      <w:proofErr w:type="gramStart"/>
      <w:r>
        <w:t>MySQL</w:t>
      </w:r>
      <w:proofErr w:type="spellEnd"/>
      <w:proofErr w:type="gramEnd"/>
      <w:r>
        <w:t xml:space="preserve"> possui uma versão bem mais robusta, porém paga, com diversos recursos avançados, como auditoria, firewalls, monitoramento e backups avançados. </w:t>
      </w:r>
    </w:p>
    <w:p w:rsidR="00FE50FE" w:rsidRDefault="00CE6425" w:rsidP="004945D0">
      <w:pPr>
        <w:pStyle w:val="CORPO"/>
        <w:ind w:firstLine="576"/>
      </w:pPr>
      <w:proofErr w:type="spellStart"/>
      <w:r w:rsidRPr="004945D0">
        <w:rPr>
          <w:b/>
          <w:bCs/>
        </w:rPr>
        <w:lastRenderedPageBreak/>
        <w:t>Postgree</w:t>
      </w:r>
      <w:proofErr w:type="spellEnd"/>
      <w:proofErr w:type="gramStart"/>
      <w:r>
        <w:t xml:space="preserve">  </w:t>
      </w:r>
      <w:proofErr w:type="gramEnd"/>
      <w:r>
        <w:t xml:space="preserve">é um SGBD muito utilizado por rodar em várias plataformas de desenvolvimento como código aberto (Open Source) e de desenvolvimento livre. É usado em sistemas mais robustos, em que a base de dados é muito grande, em </w:t>
      </w:r>
      <w:proofErr w:type="gramStart"/>
      <w:r>
        <w:t>empresas</w:t>
      </w:r>
      <w:proofErr w:type="gramEnd"/>
      <w:r>
        <w:t xml:space="preserve"> </w:t>
      </w:r>
    </w:p>
    <w:p w:rsidR="008E6A75" w:rsidRPr="00DE31EF" w:rsidRDefault="0C9A93D7" w:rsidP="7DD47C09">
      <w:pPr>
        <w:pStyle w:val="CORPO"/>
        <w:ind w:firstLine="576"/>
      </w:pPr>
      <w:r>
        <w:t xml:space="preserve">Material retirado do livro Modelagem de </w:t>
      </w:r>
      <w:proofErr w:type="spellStart"/>
      <w:r>
        <w:t>Dados-Claudia</w:t>
      </w:r>
      <w:proofErr w:type="spellEnd"/>
      <w:r>
        <w:t xml:space="preserve"> </w:t>
      </w:r>
      <w:proofErr w:type="spellStart"/>
      <w:r>
        <w:t>Werlich</w:t>
      </w:r>
      <w:proofErr w:type="spellEnd"/>
      <w:r>
        <w:t xml:space="preserve">, pág. 17,18 e </w:t>
      </w:r>
      <w:proofErr w:type="gramStart"/>
      <w:r>
        <w:t>20</w:t>
      </w:r>
      <w:proofErr w:type="gramEnd"/>
    </w:p>
    <w:p w:rsidR="0C9A93D7" w:rsidRDefault="0C9A93D7" w:rsidP="0C9A93D7">
      <w:pPr>
        <w:pStyle w:val="Ttulo2"/>
      </w:pPr>
      <w:bookmarkStart w:id="14" w:name="_Toc57025386"/>
      <w:r>
        <w:t>CASOS DE USO DE ALTO NIVEL</w:t>
      </w:r>
      <w:bookmarkEnd w:id="14"/>
    </w:p>
    <w:p w:rsidR="0C9A93D7" w:rsidRDefault="510DD864" w:rsidP="0C9A93D7">
      <w:pPr>
        <w:pStyle w:val="CORPO"/>
      </w:pPr>
      <w:commentRangeStart w:id="15"/>
      <w:commentRangeStart w:id="16"/>
      <w:r>
        <w:t>Segundo Rodrigo Vieira (2020)</w:t>
      </w:r>
      <w:commentRangeEnd w:id="15"/>
      <w:r w:rsidR="0C9A93D7">
        <w:commentReference w:id="15"/>
      </w:r>
      <w:commentRangeEnd w:id="16"/>
      <w:r w:rsidR="0C9A93D7">
        <w:commentReference w:id="16"/>
      </w:r>
    </w:p>
    <w:p w:rsidR="0C9A93D7" w:rsidRDefault="0C9A93D7" w:rsidP="0C9A93D7">
      <w:pPr>
        <w:pStyle w:val="Citao"/>
      </w:pPr>
      <w:r>
        <w:t>O diagrama de Casos de Uso auxilia no levantamento dos requisitos funcionais do sistema, descrevendo um conjunto de funcionalidades do sistema e suas interações com elementos externos e entre si.</w:t>
      </w:r>
    </w:p>
    <w:p w:rsidR="004D50BB" w:rsidRPr="004D50BB" w:rsidRDefault="004D50BB" w:rsidP="004D50BB">
      <w:pPr>
        <w:pStyle w:val="CORPO"/>
      </w:pPr>
      <w:r>
        <w:t>Ou seja, o diagrama de Casos de Uso ajuda nos projetos servindo como uma tabela que demonstra tudo que será necessário para que o projeto atinja todos os objetivos com seu usuário.</w:t>
      </w:r>
    </w:p>
    <w:p w:rsidR="0C9A93D7" w:rsidRDefault="0C9A93D7" w:rsidP="0C9A93D7">
      <w:pPr>
        <w:pStyle w:val="Ttulo2"/>
      </w:pPr>
      <w:bookmarkStart w:id="17" w:name="_Toc57025387"/>
      <w:r>
        <w:t>MODELO ENTIDADE RELACIONAMENTO</w:t>
      </w:r>
      <w:bookmarkEnd w:id="17"/>
    </w:p>
    <w:p w:rsidR="0C9A93D7" w:rsidRDefault="510DD864" w:rsidP="0C9A93D7">
      <w:pPr>
        <w:pStyle w:val="CORPO"/>
        <w:ind w:firstLine="708"/>
        <w:rPr>
          <w:b/>
          <w:bCs/>
        </w:rPr>
      </w:pPr>
      <w:commentRangeStart w:id="18"/>
      <w:commentRangeStart w:id="19"/>
      <w:r>
        <w:t>Segundo Joel Rodrigues (2020)</w:t>
      </w:r>
      <w:commentRangeEnd w:id="18"/>
      <w:r w:rsidR="0C9A93D7">
        <w:commentReference w:id="18"/>
      </w:r>
      <w:commentRangeEnd w:id="19"/>
      <w:r w:rsidR="0C9A93D7">
        <w:commentReference w:id="19"/>
      </w:r>
    </w:p>
    <w:p w:rsidR="0C9A93D7" w:rsidRDefault="0C9A93D7" w:rsidP="0C9A93D7">
      <w:pPr>
        <w:pStyle w:val="Citao"/>
      </w:pPr>
      <w:r>
        <w:t>O Modelo Entidade Relacionamento (também chamado Modelo ER, ou simplesmente MER), como o nome sugere, é um modelo conceitual utilizado na Engenharia de Software para descrever os objetos (entidades) envolvidos em um domínio de negócios, com suas características (atributos) e como elas se relacionam entre si (relacionamentos).</w:t>
      </w:r>
    </w:p>
    <w:p w:rsidR="0C9A93D7" w:rsidRDefault="0C9A93D7" w:rsidP="0C9A93D7">
      <w:pPr>
        <w:pStyle w:val="Citao"/>
      </w:pPr>
      <w:r>
        <w:t>Em geral, este modelo representa de forma abstrata a estrutura que possuirá o banco de dados da aplicação. Obviamente, o banco de dados poderá conter várias outras entidades, tais como chaves e tabelas intermediárias, que podem só fazer sentido no contexto de bases de dados relacionais.</w:t>
      </w:r>
    </w:p>
    <w:p w:rsidR="004D50BB" w:rsidRPr="004D50BB" w:rsidRDefault="004D50BB" w:rsidP="004D50BB">
      <w:pPr>
        <w:pStyle w:val="CORPO"/>
      </w:pPr>
      <w:r>
        <w:t xml:space="preserve">O princípio para criar um MER, é ter um projeto descrito e nessa descrição de projeto, questionar, e assim começar a criar o modelo conceitual tirando características dessa descrição através de perguntas como: “São vários ou só um?”, </w:t>
      </w:r>
      <w:r w:rsidR="00EF2C53">
        <w:t xml:space="preserve">“É um objeto ou não?”, entre outras perguntas possíveis que agregariam ao modelo. Após realizar essas perguntas, você obterá as entidades e os atributos nas </w:t>
      </w:r>
      <w:r w:rsidR="00EF2C53">
        <w:lastRenderedPageBreak/>
        <w:t>respostas delas, sendo uma entidade um objeto e algo único, e um atributo algo abstrato e diverso.</w:t>
      </w:r>
    </w:p>
    <w:p w:rsidR="003135E0" w:rsidRDefault="7DD47C09" w:rsidP="00211076">
      <w:pPr>
        <w:pStyle w:val="Ttulo1"/>
      </w:pPr>
      <w:bookmarkStart w:id="20" w:name="_Toc57025388"/>
      <w:commentRangeStart w:id="21"/>
      <w:r>
        <w:lastRenderedPageBreak/>
        <w:t>Metodologia</w:t>
      </w:r>
      <w:commentRangeEnd w:id="21"/>
      <w:r w:rsidR="0000583D">
        <w:rPr>
          <w:rStyle w:val="Refdecomentrio"/>
          <w:rFonts w:eastAsiaTheme="minorHAnsi" w:cstheme="minorBidi"/>
          <w:b w:val="0"/>
          <w:bCs w:val="0"/>
          <w:caps w:val="0"/>
        </w:rPr>
        <w:commentReference w:id="21"/>
      </w:r>
      <w:bookmarkEnd w:id="20"/>
    </w:p>
    <w:p w:rsidR="001D7674" w:rsidRPr="001D7674" w:rsidRDefault="001D7674" w:rsidP="001D7674">
      <w:pPr>
        <w:pStyle w:val="CORPO"/>
        <w:ind w:firstLine="0"/>
      </w:pPr>
    </w:p>
    <w:p w:rsidR="0057007F" w:rsidRPr="0057007F" w:rsidRDefault="0057007F" w:rsidP="0057007F">
      <w:pPr>
        <w:pStyle w:val="Ttulo2"/>
      </w:pPr>
      <w:bookmarkStart w:id="22" w:name="_Toc57025389"/>
      <w:r>
        <w:t>Projeto Científico</w:t>
      </w:r>
      <w:bookmarkEnd w:id="22"/>
    </w:p>
    <w:p w:rsidR="00F56F13" w:rsidRPr="00F56F13" w:rsidRDefault="00F56F13" w:rsidP="00F56F13">
      <w:pPr>
        <w:pStyle w:val="CORPO"/>
      </w:pPr>
      <w:r>
        <w:t xml:space="preserve">O trabalho trata-se de uma pesquisa </w:t>
      </w:r>
      <w:r w:rsidR="00BA6B0D">
        <w:t>aplicada de</w:t>
      </w:r>
      <w:r>
        <w:t xml:space="preserve"> abordagem descritiva com utilização de métodos e procedimentos</w:t>
      </w:r>
      <w:r w:rsidR="00BA6B0D">
        <w:t xml:space="preserve"> em SQL e modelos ER, cujo objetivo geral é </w:t>
      </w:r>
      <w:r w:rsidR="0057007F">
        <w:t xml:space="preserve">criar um banco de dados para um </w:t>
      </w:r>
      <w:proofErr w:type="gramStart"/>
      <w:r w:rsidR="0057007F">
        <w:t>aplicativo</w:t>
      </w:r>
      <w:proofErr w:type="gramEnd"/>
    </w:p>
    <w:p w:rsidR="654706B2" w:rsidRDefault="510DD864" w:rsidP="654706B2">
      <w:pPr>
        <w:pStyle w:val="Ttulo2"/>
      </w:pPr>
      <w:bookmarkStart w:id="23" w:name="_Toc57025390"/>
      <w:commentRangeStart w:id="24"/>
      <w:commentRangeStart w:id="25"/>
      <w:r>
        <w:t>MODELO ENTIDADE RELACIONAMENTO</w:t>
      </w:r>
      <w:commentRangeEnd w:id="24"/>
      <w:r w:rsidR="0C9A93D7">
        <w:commentReference w:id="24"/>
      </w:r>
      <w:bookmarkEnd w:id="23"/>
      <w:commentRangeEnd w:id="25"/>
      <w:r w:rsidR="0C9A93D7">
        <w:commentReference w:id="25"/>
      </w:r>
    </w:p>
    <w:p w:rsidR="00917B3C" w:rsidRDefault="00917B3C" w:rsidP="00917B3C">
      <w:pPr>
        <w:pStyle w:val="CORPO"/>
      </w:pPr>
      <w:r>
        <w:t>Para a Criação do Banco de dados precisamos de um Modelo de Entidade Relacional (MER):</w:t>
      </w:r>
    </w:p>
    <w:p w:rsidR="00917B3C" w:rsidRPr="00917B3C" w:rsidRDefault="00917B3C" w:rsidP="00917B3C">
      <w:pPr>
        <w:pStyle w:val="CORPO"/>
      </w:pPr>
      <w:commentRangeStart w:id="26"/>
      <w:commentRangeStart w:id="27"/>
      <w:r>
        <w:rPr>
          <w:noProof/>
          <w:lang w:eastAsia="pt-BR"/>
        </w:rPr>
        <w:drawing>
          <wp:inline distT="0" distB="0" distL="0" distR="0">
            <wp:extent cx="5760084" cy="359379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5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6"/>
      <w:r>
        <w:commentReference w:id="26"/>
      </w:r>
      <w:commentRangeEnd w:id="27"/>
      <w:r>
        <w:commentReference w:id="27"/>
      </w:r>
    </w:p>
    <w:p w:rsidR="654706B2" w:rsidRDefault="0C9A93D7" w:rsidP="009330F8">
      <w:pPr>
        <w:pStyle w:val="Ttulo2"/>
      </w:pPr>
      <w:bookmarkStart w:id="28" w:name="_Toc57025391"/>
      <w:r>
        <w:t>Script banco de dados</w:t>
      </w:r>
      <w:bookmarkEnd w:id="28"/>
    </w:p>
    <w:p w:rsidR="00917B3C" w:rsidRDefault="00917B3C" w:rsidP="00917B3C">
      <w:pPr>
        <w:pStyle w:val="CORPO"/>
        <w:ind w:firstLine="0"/>
      </w:pPr>
      <w:r>
        <w:t>E precisamos criar um script de banco de dados:</w:t>
      </w:r>
    </w:p>
    <w:p w:rsidR="00917B3C" w:rsidRDefault="00917B3C" w:rsidP="00917B3C">
      <w:pPr>
        <w:pStyle w:val="CORPO"/>
        <w:ind w:firstLine="0"/>
      </w:pP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Projeto_Integrado</w:t>
      </w:r>
      <w:proofErr w:type="spellEnd"/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Projeto_Integrado</w:t>
      </w:r>
      <w:proofErr w:type="spellEnd"/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rg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cpf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rua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numero_rua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cidade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uf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telefone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Funcionario</w:t>
      </w:r>
      <w:proofErr w:type="spellEnd"/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cpf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setor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senha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Pedido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cod_pedido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datasaida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endereco_entrega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produto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quantidade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destinatario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Produto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cod_produto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quantidade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fabricante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Produto_pedido</w:t>
      </w:r>
      <w:proofErr w:type="spellEnd"/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cod_produto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Produto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cod_pedido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Pedido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quantidade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007F" w:rsidRP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7DD47C09" w:rsidRDefault="0C9A93D7" w:rsidP="009330F8">
      <w:pPr>
        <w:pStyle w:val="Ttulo2"/>
        <w:rPr>
          <w:rFonts w:eastAsia="Arial" w:cs="Arial"/>
        </w:rPr>
      </w:pPr>
      <w:bookmarkStart w:id="29" w:name="_Toc57025392"/>
      <w:r>
        <w:t>Casos de uso de alto nível</w:t>
      </w:r>
      <w:bookmarkEnd w:id="29"/>
    </w:p>
    <w:p w:rsidR="7DD47C09" w:rsidRDefault="52E8F3C1" w:rsidP="7DD47C09">
      <w:pPr>
        <w:pStyle w:val="CORPO"/>
      </w:pPr>
      <w:r>
        <w:t>Com a arquitetura Relacional o Gerente Logístico realizará todo o processo de expedição de mercadorias, não terá mais lentidão quando utilizar o banco de dados.</w:t>
      </w:r>
    </w:p>
    <w:p w:rsidR="7DD47C09" w:rsidRDefault="7DD47C09" w:rsidP="7DD47C09">
      <w:pPr>
        <w:pStyle w:val="CORPO"/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3238500" cy="1781175"/>
            <wp:effectExtent l="0" t="0" r="0" b="0"/>
            <wp:docPr id="1755498659" name="Imagem 17554986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554986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47C09" w:rsidRDefault="510DD864" w:rsidP="7DD47C09">
      <w:pPr>
        <w:pStyle w:val="CORPO"/>
        <w:ind w:firstLine="0"/>
      </w:pPr>
      <w:r>
        <w:t xml:space="preserve">A equipe de almoxarifado terá mais organização e eficácia dando mais rapidez e ganho de tempo no controle de estoque, recebimento de mercadorias e anotações. </w:t>
      </w:r>
      <w:r w:rsidR="52E8F3C1">
        <w:rPr>
          <w:noProof/>
          <w:lang w:eastAsia="pt-BR"/>
        </w:rPr>
        <w:drawing>
          <wp:inline distT="0" distB="0" distL="0" distR="0">
            <wp:extent cx="4362450" cy="2143125"/>
            <wp:effectExtent l="0" t="0" r="0" b="0"/>
            <wp:docPr id="1979084807" name="Imagem 19790848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7908480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47C09" w:rsidRDefault="7DD47C09" w:rsidP="7DD47C09">
      <w:pPr>
        <w:pStyle w:val="CORPO"/>
        <w:ind w:firstLine="0"/>
      </w:pPr>
    </w:p>
    <w:p w:rsidR="7DD47C09" w:rsidRDefault="510DD864" w:rsidP="7DD47C09">
      <w:pPr>
        <w:pStyle w:val="CORPO"/>
        <w:ind w:firstLine="0"/>
      </w:pPr>
      <w:r>
        <w:t>A equipe de processo de produção também terá mais facilidade ao encontrar projetos, clientes e separar os produtos para qual cliente. Sem se quer alguma lentidão, tendo nossa arquitetura SGBD implantada na sua empresa.</w:t>
      </w:r>
      <w:r w:rsidR="52E8F3C1">
        <w:rPr>
          <w:noProof/>
          <w:lang w:eastAsia="pt-BR"/>
        </w:rPr>
        <w:drawing>
          <wp:inline distT="0" distB="0" distL="0" distR="0">
            <wp:extent cx="3200400" cy="2352675"/>
            <wp:effectExtent l="0" t="0" r="0" b="0"/>
            <wp:docPr id="939613208" name="Imagem 939613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396132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74" w:rsidRDefault="001D7674" w:rsidP="7DD47C09">
      <w:pPr>
        <w:pStyle w:val="CORPO"/>
        <w:ind w:firstLine="0"/>
      </w:pPr>
    </w:p>
    <w:p w:rsidR="00050576" w:rsidRDefault="0C9A93D7" w:rsidP="7DD47C09">
      <w:pPr>
        <w:pStyle w:val="Ttulo3"/>
        <w:rPr>
          <w:rFonts w:eastAsia="Arial" w:cs="Arial"/>
          <w:b/>
        </w:rPr>
      </w:pPr>
      <w:bookmarkStart w:id="30" w:name="_Toc57025393"/>
      <w:r w:rsidRPr="0C9A93D7">
        <w:rPr>
          <w:b/>
        </w:rPr>
        <w:lastRenderedPageBreak/>
        <w:t>Casos de uso expandido</w:t>
      </w:r>
      <w:bookmarkEnd w:id="30"/>
    </w:p>
    <w:p w:rsidR="00186C84" w:rsidRDefault="00186C84" w:rsidP="002131F7">
      <w:pPr>
        <w:pStyle w:val="CORPO"/>
      </w:pPr>
      <w:r>
        <w:t>Entregas</w:t>
      </w:r>
    </w:p>
    <w:p w:rsidR="00186C84" w:rsidRDefault="00186C84" w:rsidP="002131F7">
      <w:pPr>
        <w:pStyle w:val="CORPO"/>
      </w:pPr>
      <w:r>
        <w:t>1. [IN] O profissional de expedição entra no sistema;</w:t>
      </w:r>
    </w:p>
    <w:p w:rsidR="00186C84" w:rsidRDefault="00186C84" w:rsidP="002131F7">
      <w:pPr>
        <w:pStyle w:val="CORPO"/>
      </w:pPr>
      <w:r>
        <w:t>2. [OUT] o sistema informa os produtos disponíveis no estoque;</w:t>
      </w:r>
    </w:p>
    <w:p w:rsidR="00186C84" w:rsidRDefault="00186C84" w:rsidP="002131F7">
      <w:pPr>
        <w:pStyle w:val="CORPO"/>
      </w:pPr>
      <w:r>
        <w:t>3. [IN] O profissional de expedição escolhe o produto;</w:t>
      </w:r>
    </w:p>
    <w:p w:rsidR="00186C84" w:rsidRDefault="00186C84" w:rsidP="002131F7">
      <w:pPr>
        <w:pStyle w:val="CORPO"/>
      </w:pPr>
      <w:r>
        <w:t>4. [OUT] O sistema informa a quantidade disponível do produto e um campo para endereço e hora de saída do produto;</w:t>
      </w:r>
    </w:p>
    <w:p w:rsidR="00186C84" w:rsidRDefault="00186C84" w:rsidP="002131F7">
      <w:pPr>
        <w:pStyle w:val="CORPO"/>
      </w:pPr>
      <w:r>
        <w:t>5. [IN] O profissional de expedição escolhe a quantidade e o endereço para entrega do produto;</w:t>
      </w:r>
    </w:p>
    <w:p w:rsidR="00186C84" w:rsidRDefault="00186C84" w:rsidP="002131F7">
      <w:pPr>
        <w:pStyle w:val="CORPO"/>
      </w:pPr>
      <w:r>
        <w:t>6. [OUT] O sistema cadastra e processa a informação gerada pelo profissional de expedição;</w:t>
      </w:r>
    </w:p>
    <w:p w:rsidR="00186C84" w:rsidRDefault="00186C84" w:rsidP="002131F7">
      <w:pPr>
        <w:pStyle w:val="CORPO"/>
      </w:pPr>
    </w:p>
    <w:p w:rsidR="00186C84" w:rsidRDefault="00186C84" w:rsidP="002131F7">
      <w:pPr>
        <w:pStyle w:val="CORPO"/>
      </w:pPr>
      <w:r>
        <w:t>Estoque</w:t>
      </w:r>
    </w:p>
    <w:p w:rsidR="00186C84" w:rsidRDefault="00186C84" w:rsidP="002131F7">
      <w:pPr>
        <w:pStyle w:val="CORPO"/>
      </w:pPr>
      <w:r>
        <w:t>1. [IN] O almoxarifado entra no sistema de estoque;</w:t>
      </w:r>
    </w:p>
    <w:p w:rsidR="00186C84" w:rsidRDefault="00186C84" w:rsidP="002131F7">
      <w:pPr>
        <w:pStyle w:val="CORPO"/>
      </w:pPr>
      <w:r>
        <w:t xml:space="preserve">2. [OUT] O sistema mostra as categorias do estoque, produtos </w:t>
      </w:r>
      <w:proofErr w:type="gramStart"/>
      <w:r>
        <w:t>recém chegado</w:t>
      </w:r>
      <w:proofErr w:type="gramEnd"/>
      <w:r>
        <w:t>, recém saído, disponíveis para venda, produtos em falta;</w:t>
      </w:r>
    </w:p>
    <w:p w:rsidR="00186C84" w:rsidRDefault="00186C84" w:rsidP="002131F7">
      <w:pPr>
        <w:pStyle w:val="CORPO"/>
      </w:pPr>
      <w:r>
        <w:t>3. [IN] O almoxarifado escolhe a categoria;</w:t>
      </w:r>
    </w:p>
    <w:p w:rsidR="00186C84" w:rsidRDefault="00186C84" w:rsidP="002131F7">
      <w:pPr>
        <w:pStyle w:val="CORPO"/>
      </w:pPr>
      <w:r>
        <w:t>4. [OUT] o sistema mostra os produtos da categoria</w:t>
      </w:r>
    </w:p>
    <w:p w:rsidR="00186C84" w:rsidRDefault="00186C84" w:rsidP="002131F7">
      <w:pPr>
        <w:pStyle w:val="CORPO"/>
      </w:pPr>
      <w:r>
        <w:t>5. [IN] O almoxarifado, indica para o sistema o que está faltando no estoque;</w:t>
      </w:r>
    </w:p>
    <w:p w:rsidR="00186C84" w:rsidRDefault="00186C84" w:rsidP="002131F7">
      <w:pPr>
        <w:pStyle w:val="CORPO"/>
      </w:pPr>
      <w:r>
        <w:t>6. [OUT] O sistema grava as informações</w:t>
      </w:r>
    </w:p>
    <w:p w:rsidR="00186C84" w:rsidRDefault="00186C84" w:rsidP="002131F7">
      <w:pPr>
        <w:pStyle w:val="CORPO"/>
      </w:pPr>
    </w:p>
    <w:p w:rsidR="00186C84" w:rsidRDefault="00186C84" w:rsidP="002131F7">
      <w:pPr>
        <w:pStyle w:val="CORPO"/>
      </w:pPr>
      <w:r>
        <w:t>Receber produtos</w:t>
      </w:r>
    </w:p>
    <w:p w:rsidR="00186C84" w:rsidRDefault="00186C84" w:rsidP="002131F7">
      <w:pPr>
        <w:pStyle w:val="CORPO"/>
      </w:pPr>
      <w:r>
        <w:t>1. [IN] O profissional de recebimento, recebe o produto e vai registrar no sistema;</w:t>
      </w:r>
    </w:p>
    <w:p w:rsidR="00186C84" w:rsidRDefault="00186C84" w:rsidP="002131F7">
      <w:pPr>
        <w:pStyle w:val="CORPO"/>
      </w:pPr>
      <w:r>
        <w:t>2. [OUT] O sistema mostra um campo de quantidade e nome do produto;</w:t>
      </w:r>
    </w:p>
    <w:p w:rsidR="00186C84" w:rsidRDefault="510DD864" w:rsidP="002131F7">
      <w:pPr>
        <w:pStyle w:val="CORPO"/>
      </w:pPr>
      <w:r>
        <w:t>3. [IN] O profissional coloca o nome e a quantidade do produto;</w:t>
      </w:r>
    </w:p>
    <w:p w:rsidR="00186C84" w:rsidRDefault="00186C84" w:rsidP="002131F7">
      <w:pPr>
        <w:pStyle w:val="CORPO"/>
      </w:pPr>
      <w:r>
        <w:t>4. [OUT] O sistema grava a informação em estoque;</w:t>
      </w:r>
    </w:p>
    <w:p w:rsidR="001D7674" w:rsidRDefault="001D7674" w:rsidP="002131F7">
      <w:pPr>
        <w:pStyle w:val="CORPO"/>
      </w:pPr>
    </w:p>
    <w:p w:rsidR="001D7674" w:rsidRDefault="001D7674" w:rsidP="001D7674">
      <w:pPr>
        <w:pStyle w:val="Ttulo3"/>
        <w:rPr>
          <w:b/>
        </w:rPr>
      </w:pPr>
      <w:r w:rsidRPr="001D7674">
        <w:rPr>
          <w:b/>
        </w:rPr>
        <w:t>Diagrama de Sequência</w:t>
      </w:r>
      <w:r>
        <w:rPr>
          <w:b/>
        </w:rPr>
        <w:t xml:space="preserve"> </w:t>
      </w:r>
    </w:p>
    <w:p w:rsidR="001D7674" w:rsidRDefault="001D7674" w:rsidP="001D7674">
      <w:pPr>
        <w:pStyle w:val="CORPO"/>
        <w:ind w:left="720" w:firstLine="0"/>
      </w:pPr>
      <w:r>
        <w:t>Nesta imagem explicando na prática como funciona o diagrama de sequência no sistema.</w:t>
      </w:r>
    </w:p>
    <w:p w:rsidR="001D7674" w:rsidRPr="001D7674" w:rsidRDefault="001D7674" w:rsidP="001D7674">
      <w:pPr>
        <w:pStyle w:val="CORPO"/>
        <w:ind w:left="720" w:firstLine="0"/>
      </w:pPr>
      <w:r>
        <w:lastRenderedPageBreak/>
        <w:t xml:space="preserve"> O </w:t>
      </w:r>
      <w:r w:rsidR="00D802B7">
        <w:t xml:space="preserve">funcionário entra no sistema, escolhe o produto e o sistema guarda as </w:t>
      </w:r>
      <w:proofErr w:type="gramStart"/>
      <w:r w:rsidR="00D802B7">
        <w:t>informações</w:t>
      </w:r>
      <w:proofErr w:type="gramEnd"/>
      <w:r w:rsidR="00D802B7">
        <w:t xml:space="preserve"> </w:t>
      </w:r>
    </w:p>
    <w:p w:rsidR="001D7674" w:rsidRDefault="001D7674" w:rsidP="001D7674">
      <w:pPr>
        <w:pStyle w:val="Ttulo3"/>
        <w:numPr>
          <w:ilvl w:val="0"/>
          <w:numId w:val="0"/>
        </w:num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75pt;height:300pt">
            <v:imagedata r:id="rId15" o:title="Diagram sequencial expedição"/>
          </v:shape>
        </w:pict>
      </w:r>
    </w:p>
    <w:p w:rsidR="00D802B7" w:rsidRDefault="00D802B7" w:rsidP="00D802B7">
      <w:pPr>
        <w:pStyle w:val="CORPO"/>
      </w:pPr>
      <w:r>
        <w:t>Como podemos ver na imagem o funcionário da Expedição está escolhendo um produto, o sistema verifica a quantidade disponível em estoque e cadastra a informação gerada pelo funcionário.</w:t>
      </w:r>
    </w:p>
    <w:p w:rsidR="00D802B7" w:rsidRDefault="00D802B7" w:rsidP="00D802B7">
      <w:pPr>
        <w:pStyle w:val="CORPO"/>
      </w:pPr>
      <w:r>
        <w:t xml:space="preserve"> O processo da expedição é finalizado com o produto despachado para a entrega, após a sequência de processos como mostra no diagrama.</w:t>
      </w:r>
    </w:p>
    <w:p w:rsidR="00D802B7" w:rsidRDefault="00D802B7" w:rsidP="00D802B7">
      <w:pPr>
        <w:pStyle w:val="CORPO"/>
      </w:pPr>
    </w:p>
    <w:p w:rsidR="00D802B7" w:rsidRDefault="00D802B7" w:rsidP="00D802B7">
      <w:pPr>
        <w:pStyle w:val="CORPO"/>
      </w:pPr>
      <w:r>
        <w:t>O processo de sequência do Estoque não muda, o profissional entra no sistema do estoque. O sistema informa os produtos que recém chegaram ao estoque, os que recém saíram do estoque.</w:t>
      </w:r>
    </w:p>
    <w:p w:rsidR="00D802B7" w:rsidRDefault="00D802B7" w:rsidP="00D802B7">
      <w:pPr>
        <w:pStyle w:val="CORPO"/>
      </w:pPr>
      <w:r>
        <w:t xml:space="preserve">O profissional indica ao sistema qual o produto que está faltando no estoque, o sistema grava em seu banco de dados </w:t>
      </w:r>
      <w:proofErr w:type="gramStart"/>
      <w:r>
        <w:t>as</w:t>
      </w:r>
      <w:proofErr w:type="gramEnd"/>
      <w:r>
        <w:t xml:space="preserve"> informações. </w:t>
      </w:r>
    </w:p>
    <w:p w:rsidR="00D802B7" w:rsidRDefault="00D802B7" w:rsidP="00D802B7">
      <w:pPr>
        <w:pStyle w:val="CORPO"/>
      </w:pPr>
      <w:r>
        <w:t>O profissional do recebimento recebe os produtos e faz o registro no sistema, o sistema mostra em um campo a quantidade e tipo do produto a ser recebido. O profissional coloca o nome e a quantidade do produto, o sistema guarda as informações.</w:t>
      </w:r>
    </w:p>
    <w:p w:rsidR="00D802B7" w:rsidRDefault="00D802B7" w:rsidP="00D802B7">
      <w:pPr>
        <w:pStyle w:val="CORPO"/>
      </w:pPr>
    </w:p>
    <w:p w:rsidR="00D802B7" w:rsidRPr="00D802B7" w:rsidRDefault="00D802B7" w:rsidP="00D802B7">
      <w:pPr>
        <w:pStyle w:val="CORPO"/>
        <w:ind w:firstLine="0"/>
      </w:pPr>
      <w:r>
        <w:t xml:space="preserve"> </w:t>
      </w:r>
    </w:p>
    <w:p w:rsidR="001D7674" w:rsidRDefault="001D7674" w:rsidP="001D7674">
      <w:pPr>
        <w:pStyle w:val="CORPO"/>
      </w:pPr>
      <w:r>
        <w:pict>
          <v:shape id="_x0000_i1027" type="#_x0000_t75" style="width:406.5pt;height:299.25pt">
            <v:imagedata r:id="rId16" o:title="Diagram sequencial estoque"/>
          </v:shape>
        </w:pict>
      </w:r>
    </w:p>
    <w:p w:rsidR="001D7674" w:rsidRPr="001D7674" w:rsidRDefault="001D7674" w:rsidP="001D7674">
      <w:pPr>
        <w:pStyle w:val="CORPO"/>
      </w:pPr>
    </w:p>
    <w:p w:rsidR="001D7674" w:rsidRPr="001D7674" w:rsidRDefault="001D7674" w:rsidP="001D7674">
      <w:pPr>
        <w:pStyle w:val="CORPO"/>
        <w:ind w:firstLine="0"/>
        <w:rPr>
          <w:b/>
        </w:rPr>
      </w:pPr>
    </w:p>
    <w:p w:rsidR="00186C84" w:rsidRPr="002131F7" w:rsidRDefault="00186C84" w:rsidP="002131F7">
      <w:pPr>
        <w:pStyle w:val="CORPO"/>
      </w:pPr>
    </w:p>
    <w:p w:rsidR="002E6EAC" w:rsidRPr="003135E0" w:rsidRDefault="510DD864" w:rsidP="00B56CBE">
      <w:pPr>
        <w:pStyle w:val="Ttulo1"/>
        <w:ind w:right="-1134"/>
      </w:pPr>
      <w:bookmarkStart w:id="31" w:name="_Toc57025394"/>
      <w:r>
        <w:lastRenderedPageBreak/>
        <w:t xml:space="preserve">Considerações </w:t>
      </w:r>
      <w:commentRangeStart w:id="32"/>
      <w:commentRangeStart w:id="33"/>
      <w:r>
        <w:t>Finais</w:t>
      </w:r>
      <w:commentRangeEnd w:id="32"/>
      <w:r w:rsidR="1B982D0F">
        <w:commentReference w:id="32"/>
      </w:r>
      <w:commentRangeEnd w:id="33"/>
      <w:r w:rsidR="1B982D0F">
        <w:commentReference w:id="33"/>
      </w:r>
      <w:bookmarkEnd w:id="31"/>
    </w:p>
    <w:p w:rsidR="510DD864" w:rsidRDefault="510DD864" w:rsidP="510DD864">
      <w:pPr>
        <w:pStyle w:val="CORPO"/>
      </w:pPr>
      <w:r>
        <w:t>Nesta pesquisa com o que aprendemos no segundo semestre de Análise e Desenvolvimento de Sistemas conseguimos criar, um caso de uso expandido, telas de prototipagem e um script de banco de dados, com isso conseguimos criar um banco de dados para um futuro aplicativo.</w:t>
      </w:r>
    </w:p>
    <w:p w:rsidR="002E6EAC" w:rsidRDefault="002E6EAC">
      <w:pPr>
        <w:spacing w:after="200" w:line="276" w:lineRule="auto"/>
      </w:pPr>
      <w:r>
        <w:br w:type="page"/>
      </w:r>
    </w:p>
    <w:bookmarkStart w:id="34" w:name="_Toc57025395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Cs w:val="24"/>
        </w:rPr>
        <w:id w:val="-1943130840"/>
        <w:docPartObj>
          <w:docPartGallery w:val="Bibliographies"/>
          <w:docPartUnique/>
        </w:docPartObj>
      </w:sdtPr>
      <w:sdtContent>
        <w:p w:rsidR="002E6EAC" w:rsidRDefault="1B982D0F" w:rsidP="002E6EAC">
          <w:pPr>
            <w:pStyle w:val="Ttulo"/>
            <w:rPr>
              <w:b w:val="0"/>
            </w:rPr>
          </w:pPr>
          <w:r>
            <w:t>Referências</w:t>
          </w:r>
          <w:bookmarkEnd w:id="34"/>
        </w:p>
        <w:sdt>
          <w:sdtPr>
            <w:id w:val="-573587230"/>
            <w:bibliography/>
          </w:sdtPr>
          <w:sdtContent>
            <w:p w:rsidR="00D05C72" w:rsidRDefault="00D05C72" w:rsidP="00D05C72">
              <w:pPr>
                <w:pStyle w:val="Bibliografia"/>
              </w:pPr>
            </w:p>
            <w:p w:rsidR="00307998" w:rsidRPr="00307998" w:rsidRDefault="005F5A75" w:rsidP="1B982D0F">
              <w:pPr>
                <w:pStyle w:val="Referncias"/>
              </w:pPr>
            </w:p>
          </w:sdtContent>
        </w:sdt>
      </w:sdtContent>
    </w:sdt>
    <w:sectPr w:rsidR="00307998" w:rsidRPr="00307998" w:rsidSect="00D35831">
      <w:headerReference w:type="default" r:id="rId17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Edson Martin Feitosa" w:date="2020-11-17T14:06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>Após terminar o conteúdo do trabalho, fazer o resumo e definir as três palavras chaves que definem o assunto do trabalho.</w:t>
      </w:r>
    </w:p>
  </w:comment>
  <w:comment w:id="2" w:author="Edson Martin Feitosa" w:date="2020-11-17T14:09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>Após fazer o resumo, colocar em um tradutor e passar para a língua inglesa e colocar nessa parte.</w:t>
      </w:r>
    </w:p>
  </w:comment>
  <w:comment w:id="4" w:author="Edson Martin Feitosa" w:date="2020-11-17T14:11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>Deixe a introdução para fazer por último, pois nela é preciso descrever o motivo de fazer esse trabalho, mostrar qual problema será trabalhado, quais hipóteses foram seguidas e quais resultados foram encontrados.</w:t>
      </w:r>
    </w:p>
    <w:p w:rsidR="00350AAE" w:rsidRDefault="00350AAE">
      <w:pPr>
        <w:pStyle w:val="Textodecomentrio"/>
      </w:pPr>
      <w:r>
        <w:t>Por esse motivo a introdução precisa ser reescrita.</w:t>
      </w:r>
    </w:p>
  </w:comment>
  <w:comment w:id="9" w:author="Edson Martin Feitosa" w:date="2020-11-17T14:18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>Toda afirmação precisa ser justificada. Como vocês estão dizendo que a arquitetura relacional é melhor e que a estrutura atual do BD não empresa está com gargalos, seria interessante explicar como chegaram nesse resultado.</w:t>
      </w:r>
    </w:p>
  </w:comment>
  <w:comment w:id="10" w:author="Gabriel Crestani" w:date="2020-11-19T10:13:00Z" w:initials="GC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 xml:space="preserve">Professor, não entendi essa marcação, poderia explicar de </w:t>
      </w:r>
      <w:proofErr w:type="gramStart"/>
      <w:r>
        <w:t>novo ?</w:t>
      </w:r>
      <w:proofErr w:type="gramEnd"/>
    </w:p>
  </w:comment>
  <w:comment w:id="11" w:author="Gabriel Crestani" w:date="2020-11-19T10:14:00Z" w:initials="GC">
    <w:p w:rsidR="00350AAE" w:rsidRDefault="00350AAE">
      <w:pPr>
        <w:pStyle w:val="Textodecomentrio"/>
      </w:pPr>
      <w:r>
        <w:rPr>
          <w:rStyle w:val="Refdecomentrio"/>
        </w:rPr>
        <w:annotationRef/>
      </w:r>
    </w:p>
  </w:comment>
  <w:comment w:id="15" w:author="Edson Martin Feitosa" w:date="2020-11-18T16:55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>A definição foi bem colocada, mas não é o suficiente para uma pessoa leiga entender como faz um caso de uso de alto nível.</w:t>
      </w:r>
    </w:p>
    <w:p w:rsidR="00350AAE" w:rsidRDefault="00350AAE">
      <w:pPr>
        <w:pStyle w:val="Textodecomentrio"/>
      </w:pPr>
      <w:r>
        <w:t>Tente explicar de uma maneira mais rápida como é feito um diagrama de casos de uso de alto nível</w:t>
      </w:r>
    </w:p>
  </w:comment>
  <w:comment w:id="16" w:author="Júlio Cesar Correa da Costa" w:date="2020-11-23T12:10:00Z" w:initials="JC">
    <w:p w:rsidR="00350AAE" w:rsidRDefault="00350AAE">
      <w:proofErr w:type="gramStart"/>
      <w:r>
        <w:t>resolvido</w:t>
      </w:r>
      <w:proofErr w:type="gramEnd"/>
      <w:r>
        <w:annotationRef/>
      </w:r>
    </w:p>
  </w:comment>
  <w:comment w:id="18" w:author="Edson Martin Feitosa" w:date="2020-11-18T16:57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>Complemente o texto com uma explicação rápida de como é feito um modelo entidade relacionamento.</w:t>
      </w:r>
    </w:p>
  </w:comment>
  <w:comment w:id="19" w:author="Júlio Cesar Correa da Costa" w:date="2020-11-23T12:10:00Z" w:initials="JC">
    <w:p w:rsidR="00350AAE" w:rsidRDefault="00350AAE">
      <w:proofErr w:type="gramStart"/>
      <w:r>
        <w:t>resolvido</w:t>
      </w:r>
      <w:proofErr w:type="gramEnd"/>
      <w:r>
        <w:annotationRef/>
      </w:r>
    </w:p>
  </w:comment>
  <w:comment w:id="21" w:author="Edson Martin Feitosa" w:date="2020-11-17T14:34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>Faltou o texto que descreve o tipo de projeto científico</w:t>
      </w:r>
    </w:p>
  </w:comment>
  <w:comment w:id="24" w:author="Edson Martin Feitosa" w:date="2020-11-17T14:23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>Mudar título para Modelo Entidade Relacionamento.</w:t>
      </w:r>
    </w:p>
    <w:p w:rsidR="00350AAE" w:rsidRDefault="00350AAE">
      <w:pPr>
        <w:pStyle w:val="Textodecomentrio"/>
      </w:pPr>
      <w:r>
        <w:t xml:space="preserve">No embasamento teórico também precisa ter um tópico sobre MER para explicar o que é e para que </w:t>
      </w:r>
      <w:proofErr w:type="gramStart"/>
      <w:r>
        <w:t>serve</w:t>
      </w:r>
      <w:proofErr w:type="gramEnd"/>
      <w:r>
        <w:t>.</w:t>
      </w:r>
    </w:p>
  </w:comment>
  <w:comment w:id="25" w:author="Júlio Cesar Correa da Costa" w:date="2020-11-23T12:09:00Z" w:initials="JC">
    <w:p w:rsidR="00350AAE" w:rsidRDefault="00350AAE">
      <w:proofErr w:type="gramStart"/>
      <w:r>
        <w:t>resolvido</w:t>
      </w:r>
      <w:proofErr w:type="gramEnd"/>
      <w:r>
        <w:annotationRef/>
      </w:r>
    </w:p>
  </w:comment>
  <w:comment w:id="26" w:author="Edson Martin Feitosa" w:date="2020-11-17T14:26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proofErr w:type="gramStart"/>
      <w:r>
        <w:t>Ficou</w:t>
      </w:r>
      <w:proofErr w:type="gramEnd"/>
      <w:r>
        <w:t xml:space="preserve"> confuso as tabelas Estoque | </w:t>
      </w:r>
      <w:proofErr w:type="spellStart"/>
      <w:r>
        <w:t>produto_estoque</w:t>
      </w:r>
      <w:proofErr w:type="spellEnd"/>
      <w:r>
        <w:t xml:space="preserve"> | Produto. Não entendi o motivo dessa disposição.</w:t>
      </w:r>
    </w:p>
    <w:p w:rsidR="00350AAE" w:rsidRDefault="00350AAE">
      <w:pPr>
        <w:pStyle w:val="Textodecomentrio"/>
      </w:pPr>
    </w:p>
    <w:p w:rsidR="00350AAE" w:rsidRDefault="00350AAE">
      <w:pPr>
        <w:pStyle w:val="Textodecomentrio"/>
      </w:pPr>
      <w:r>
        <w:t xml:space="preserve">Não ficaria melhor ligar o pedido a uma tabela </w:t>
      </w:r>
      <w:proofErr w:type="gramStart"/>
      <w:r>
        <w:t>N:</w:t>
      </w:r>
      <w:proofErr w:type="gramEnd"/>
      <w:r>
        <w:t>N com produto? Com isso vocês terão o histórico de produtos usados no pedido.</w:t>
      </w:r>
    </w:p>
    <w:p w:rsidR="00350AAE" w:rsidRDefault="00350AAE">
      <w:pPr>
        <w:pStyle w:val="Textodecomentrio"/>
      </w:pPr>
    </w:p>
    <w:p w:rsidR="00350AAE" w:rsidRDefault="00350AAE">
      <w:pPr>
        <w:pStyle w:val="Textodecomentrio"/>
      </w:pPr>
      <w:r>
        <w:t>Fico aberto para discussão sobre essa parte...</w:t>
      </w:r>
    </w:p>
  </w:comment>
  <w:comment w:id="27" w:author="Júlio Cesar Correa da Costa" w:date="2020-11-23T12:09:00Z" w:initials="JC">
    <w:p w:rsidR="00350AAE" w:rsidRDefault="00350AAE">
      <w:proofErr w:type="gramStart"/>
      <w:r>
        <w:t>resolvido</w:t>
      </w:r>
      <w:proofErr w:type="gramEnd"/>
      <w:r>
        <w:annotationRef/>
      </w:r>
    </w:p>
  </w:comment>
  <w:comment w:id="32" w:author="Edson Martin Feitosa" w:date="2020-11-17T14:33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 xml:space="preserve">Após o término </w:t>
      </w:r>
      <w:proofErr w:type="gramStart"/>
      <w:r>
        <w:t>do conteúdo fazer</w:t>
      </w:r>
      <w:proofErr w:type="gramEnd"/>
      <w:r>
        <w:t xml:space="preserve"> as considerações finais, que são os resultados do trabalho.</w:t>
      </w:r>
    </w:p>
  </w:comment>
  <w:comment w:id="33" w:author="Edson Martin Feitosa" w:date="2020-11-17T14:35:00Z" w:initials="EMF">
    <w:p w:rsidR="00350AAE" w:rsidRDefault="00350AAE">
      <w:pPr>
        <w:pStyle w:val="Textodecomentrio"/>
      </w:pPr>
      <w:r>
        <w:rPr>
          <w:rStyle w:val="Refdecomentrio"/>
        </w:rPr>
        <w:annotationRef/>
      </w:r>
      <w:r>
        <w:t>Não ficou claro pra mim se o trabalho foca apenas no desenvolvimento do banco de dados ou em um aplicativo como descrito no começo do trabalho.</w:t>
      </w:r>
    </w:p>
    <w:p w:rsidR="00350AAE" w:rsidRDefault="00350AAE">
      <w:pPr>
        <w:pStyle w:val="Textodecomentrio"/>
      </w:pPr>
      <w:r>
        <w:t>Pois se focar em um aplicativo, no trabalho está faltando o protótipo, caso contrário não precisa. Mas isso tem que ficar bastante claro na introdução da monografia.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27501B7"/>
  <w15:commentEx w15:done="0" w15:paraId="64967B68"/>
  <w15:commentEx w15:done="0" w15:paraId="6EC374A2"/>
  <w15:commentEx w15:done="0" w15:paraId="168074BD"/>
  <w15:commentEx w15:done="0" w15:paraId="5E243A63" w15:paraIdParent="168074BD"/>
  <w15:commentEx w15:done="0" w15:paraId="58A08D63" w15:paraIdParent="168074BD"/>
  <w15:commentEx w15:done="0" w15:paraId="7FDEA540"/>
  <w15:commentEx w15:done="0" w15:paraId="31798877"/>
  <w15:commentEx w15:done="0" w15:paraId="135C0FBA"/>
  <w15:commentEx w15:done="0" w15:paraId="401807E0"/>
  <w15:commentEx w15:done="0" w15:paraId="74E817D9"/>
  <w15:commentEx w15:done="0" w15:paraId="1756FBE8"/>
  <w15:commentEx w15:done="0" w15:paraId="4A2EFEE3"/>
  <w15:commentEx w15:done="0" w15:paraId="1C8E089A" w15:paraIdParent="74E817D9"/>
  <w15:commentEx w15:done="0" w15:paraId="70C9AEC3" w15:paraIdParent="401807E0"/>
  <w15:commentEx w15:done="0" w15:paraId="44AC6153" w15:paraIdParent="31798877"/>
  <w15:commentEx w15:done="0" w15:paraId="695FE64C" w15:paraIdParent="7FDEA54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60C3DA" w16cex:dateUtc="2020-11-19T13:13:00Z"/>
  <w16cex:commentExtensible w16cex:durableId="2360C3F6" w16cex:dateUtc="2020-11-19T13:14:00Z"/>
  <w16cex:commentExtensible w16cex:durableId="26C4E458" w16cex:dateUtc="2020-11-23T15:09:46.547Z"/>
  <w16cex:commentExtensible w16cex:durableId="6E87402B" w16cex:dateUtc="2020-11-23T15:09:54.796Z"/>
  <w16cex:commentExtensible w16cex:durableId="263E975D" w16cex:dateUtc="2020-11-23T15:10:02.864Z"/>
  <w16cex:commentExtensible w16cex:durableId="65514052" w16cex:dateUtc="2020-11-23T15:10:08.6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27501B7" w16cid:durableId="1C76D0AA"/>
  <w16cid:commentId w16cid:paraId="64967B68" w16cid:durableId="2A1D925F"/>
  <w16cid:commentId w16cid:paraId="6EC374A2" w16cid:durableId="6D58F00A"/>
  <w16cid:commentId w16cid:paraId="168074BD" w16cid:durableId="33CC883C"/>
  <w16cid:commentId w16cid:paraId="5E243A63" w16cid:durableId="2360C3DA"/>
  <w16cid:commentId w16cid:paraId="58A08D63" w16cid:durableId="2360C3F6"/>
  <w16cid:commentId w16cid:paraId="7FDEA540" w16cid:durableId="2360BAEB"/>
  <w16cid:commentId w16cid:paraId="31798877" w16cid:durableId="2360BAEC"/>
  <w16cid:commentId w16cid:paraId="135C0FBA" w16cid:durableId="1D680DB5"/>
  <w16cid:commentId w16cid:paraId="401807E0" w16cid:durableId="44A8A87B"/>
  <w16cid:commentId w16cid:paraId="74E817D9" w16cid:durableId="13B5A28D"/>
  <w16cid:commentId w16cid:paraId="1756FBE8" w16cid:durableId="6DA4CFB0"/>
  <w16cid:commentId w16cid:paraId="4A2EFEE3" w16cid:durableId="2B45703B"/>
  <w16cid:commentId w16cid:paraId="1C8E089A" w16cid:durableId="26C4E458"/>
  <w16cid:commentId w16cid:paraId="70C9AEC3" w16cid:durableId="6E87402B"/>
  <w16cid:commentId w16cid:paraId="44AC6153" w16cid:durableId="263E975D"/>
  <w16cid:commentId w16cid:paraId="695FE64C" w16cid:durableId="6551405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F21" w:rsidRDefault="00B05F21" w:rsidP="003739FE">
      <w:r>
        <w:separator/>
      </w:r>
    </w:p>
  </w:endnote>
  <w:endnote w:type="continuationSeparator" w:id="0">
    <w:p w:rsidR="00B05F21" w:rsidRDefault="00B05F21" w:rsidP="00373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F21" w:rsidRDefault="00B05F21" w:rsidP="003739FE">
      <w:r>
        <w:separator/>
      </w:r>
    </w:p>
  </w:footnote>
  <w:footnote w:type="continuationSeparator" w:id="0">
    <w:p w:rsidR="00B05F21" w:rsidRDefault="00B05F21" w:rsidP="003739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AAE" w:rsidRDefault="00350A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350AAE" w:rsidRPr="00A477BA" w:rsidRDefault="00350AAE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 w:rsidR="00D802B7">
          <w:rPr>
            <w:noProof/>
            <w:sz w:val="20"/>
            <w:szCs w:val="20"/>
          </w:rPr>
          <w:t>24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4F2"/>
    <w:multiLevelType w:val="multilevel"/>
    <w:tmpl w:val="50AEB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CAF53E1"/>
    <w:multiLevelType w:val="hybridMultilevel"/>
    <w:tmpl w:val="526678E0"/>
    <w:lvl w:ilvl="0" w:tplc="ACE44F62">
      <w:start w:val="1"/>
      <w:numFmt w:val="upperRoman"/>
      <w:lvlText w:val="(%1)"/>
      <w:lvlJc w:val="right"/>
      <w:pPr>
        <w:ind w:left="720" w:hanging="360"/>
      </w:pPr>
    </w:lvl>
    <w:lvl w:ilvl="1" w:tplc="D43213CC">
      <w:start w:val="1"/>
      <w:numFmt w:val="lowerLetter"/>
      <w:lvlText w:val="%2."/>
      <w:lvlJc w:val="left"/>
      <w:pPr>
        <w:ind w:left="1440" w:hanging="360"/>
      </w:pPr>
    </w:lvl>
    <w:lvl w:ilvl="2" w:tplc="D39A66A8">
      <w:start w:val="1"/>
      <w:numFmt w:val="lowerRoman"/>
      <w:lvlText w:val="%3."/>
      <w:lvlJc w:val="right"/>
      <w:pPr>
        <w:ind w:left="2160" w:hanging="180"/>
      </w:pPr>
    </w:lvl>
    <w:lvl w:ilvl="3" w:tplc="90465274">
      <w:start w:val="1"/>
      <w:numFmt w:val="decimal"/>
      <w:lvlText w:val="%4."/>
      <w:lvlJc w:val="left"/>
      <w:pPr>
        <w:ind w:left="2880" w:hanging="360"/>
      </w:pPr>
    </w:lvl>
    <w:lvl w:ilvl="4" w:tplc="A6E899F8">
      <w:start w:val="1"/>
      <w:numFmt w:val="lowerLetter"/>
      <w:lvlText w:val="%5."/>
      <w:lvlJc w:val="left"/>
      <w:pPr>
        <w:ind w:left="3600" w:hanging="360"/>
      </w:pPr>
    </w:lvl>
    <w:lvl w:ilvl="5" w:tplc="25800BD8">
      <w:start w:val="1"/>
      <w:numFmt w:val="lowerRoman"/>
      <w:lvlText w:val="%6."/>
      <w:lvlJc w:val="right"/>
      <w:pPr>
        <w:ind w:left="4320" w:hanging="180"/>
      </w:pPr>
    </w:lvl>
    <w:lvl w:ilvl="6" w:tplc="DB92EBC4">
      <w:start w:val="1"/>
      <w:numFmt w:val="decimal"/>
      <w:lvlText w:val="%7."/>
      <w:lvlJc w:val="left"/>
      <w:pPr>
        <w:ind w:left="5040" w:hanging="360"/>
      </w:pPr>
    </w:lvl>
    <w:lvl w:ilvl="7" w:tplc="5F9C36D8">
      <w:start w:val="1"/>
      <w:numFmt w:val="lowerLetter"/>
      <w:lvlText w:val="%8."/>
      <w:lvlJc w:val="left"/>
      <w:pPr>
        <w:ind w:left="5760" w:hanging="360"/>
      </w:pPr>
    </w:lvl>
    <w:lvl w:ilvl="8" w:tplc="8BD29AD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91821"/>
    <w:multiLevelType w:val="multilevel"/>
    <w:tmpl w:val="BBF4F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091AC0"/>
    <w:multiLevelType w:val="hybridMultilevel"/>
    <w:tmpl w:val="C150CDE0"/>
    <w:lvl w:ilvl="0" w:tplc="915E5D2C">
      <w:start w:val="1"/>
      <w:numFmt w:val="upperRoman"/>
      <w:lvlText w:val="%1."/>
      <w:lvlJc w:val="right"/>
      <w:pPr>
        <w:ind w:left="720" w:hanging="360"/>
      </w:pPr>
    </w:lvl>
    <w:lvl w:ilvl="1" w:tplc="C016B220">
      <w:start w:val="1"/>
      <w:numFmt w:val="lowerLetter"/>
      <w:lvlText w:val="%2."/>
      <w:lvlJc w:val="left"/>
      <w:pPr>
        <w:ind w:left="1440" w:hanging="360"/>
      </w:pPr>
    </w:lvl>
    <w:lvl w:ilvl="2" w:tplc="F4283582">
      <w:start w:val="1"/>
      <w:numFmt w:val="lowerRoman"/>
      <w:lvlText w:val="%3."/>
      <w:lvlJc w:val="right"/>
      <w:pPr>
        <w:ind w:left="2160" w:hanging="180"/>
      </w:pPr>
    </w:lvl>
    <w:lvl w:ilvl="3" w:tplc="148A71F8">
      <w:start w:val="1"/>
      <w:numFmt w:val="decimal"/>
      <w:lvlText w:val="%4."/>
      <w:lvlJc w:val="left"/>
      <w:pPr>
        <w:ind w:left="2880" w:hanging="360"/>
      </w:pPr>
    </w:lvl>
    <w:lvl w:ilvl="4" w:tplc="BF52650A">
      <w:start w:val="1"/>
      <w:numFmt w:val="lowerLetter"/>
      <w:lvlText w:val="%5."/>
      <w:lvlJc w:val="left"/>
      <w:pPr>
        <w:ind w:left="3600" w:hanging="360"/>
      </w:pPr>
    </w:lvl>
    <w:lvl w:ilvl="5" w:tplc="B5284B60">
      <w:start w:val="1"/>
      <w:numFmt w:val="lowerRoman"/>
      <w:lvlText w:val="%6."/>
      <w:lvlJc w:val="right"/>
      <w:pPr>
        <w:ind w:left="4320" w:hanging="180"/>
      </w:pPr>
    </w:lvl>
    <w:lvl w:ilvl="6" w:tplc="1C7C28DE">
      <w:start w:val="1"/>
      <w:numFmt w:val="decimal"/>
      <w:lvlText w:val="%7."/>
      <w:lvlJc w:val="left"/>
      <w:pPr>
        <w:ind w:left="5040" w:hanging="360"/>
      </w:pPr>
    </w:lvl>
    <w:lvl w:ilvl="7" w:tplc="3BA0FD22">
      <w:start w:val="1"/>
      <w:numFmt w:val="lowerLetter"/>
      <w:lvlText w:val="%8."/>
      <w:lvlJc w:val="left"/>
      <w:pPr>
        <w:ind w:left="5760" w:hanging="360"/>
      </w:pPr>
    </w:lvl>
    <w:lvl w:ilvl="8" w:tplc="AADC5D9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44465"/>
    <w:multiLevelType w:val="hybridMultilevel"/>
    <w:tmpl w:val="584CDE9A"/>
    <w:lvl w:ilvl="0" w:tplc="40B0F6DC">
      <w:start w:val="1"/>
      <w:numFmt w:val="decimal"/>
      <w:lvlText w:val="%1."/>
      <w:lvlJc w:val="left"/>
      <w:pPr>
        <w:ind w:left="720" w:hanging="360"/>
      </w:pPr>
    </w:lvl>
    <w:lvl w:ilvl="1" w:tplc="E454FE34">
      <w:start w:val="1"/>
      <w:numFmt w:val="lowerLetter"/>
      <w:lvlText w:val="%2."/>
      <w:lvlJc w:val="left"/>
      <w:pPr>
        <w:ind w:left="1440" w:hanging="360"/>
      </w:pPr>
    </w:lvl>
    <w:lvl w:ilvl="2" w:tplc="CA06C882">
      <w:start w:val="1"/>
      <w:numFmt w:val="lowerRoman"/>
      <w:lvlText w:val="%3."/>
      <w:lvlJc w:val="right"/>
      <w:pPr>
        <w:ind w:left="2160" w:hanging="180"/>
      </w:pPr>
    </w:lvl>
    <w:lvl w:ilvl="3" w:tplc="A9DE35A2">
      <w:start w:val="1"/>
      <w:numFmt w:val="decimal"/>
      <w:lvlText w:val="%4."/>
      <w:lvlJc w:val="left"/>
      <w:pPr>
        <w:ind w:left="2880" w:hanging="360"/>
      </w:pPr>
    </w:lvl>
    <w:lvl w:ilvl="4" w:tplc="0C36E22A">
      <w:start w:val="1"/>
      <w:numFmt w:val="lowerLetter"/>
      <w:lvlText w:val="%5."/>
      <w:lvlJc w:val="left"/>
      <w:pPr>
        <w:ind w:left="3600" w:hanging="360"/>
      </w:pPr>
    </w:lvl>
    <w:lvl w:ilvl="5" w:tplc="08864CF0">
      <w:start w:val="1"/>
      <w:numFmt w:val="lowerRoman"/>
      <w:lvlText w:val="%6."/>
      <w:lvlJc w:val="right"/>
      <w:pPr>
        <w:ind w:left="4320" w:hanging="180"/>
      </w:pPr>
    </w:lvl>
    <w:lvl w:ilvl="6" w:tplc="080049D0">
      <w:start w:val="1"/>
      <w:numFmt w:val="decimal"/>
      <w:lvlText w:val="%7."/>
      <w:lvlJc w:val="left"/>
      <w:pPr>
        <w:ind w:left="5040" w:hanging="360"/>
      </w:pPr>
    </w:lvl>
    <w:lvl w:ilvl="7" w:tplc="1B9C7744">
      <w:start w:val="1"/>
      <w:numFmt w:val="lowerLetter"/>
      <w:lvlText w:val="%8."/>
      <w:lvlJc w:val="left"/>
      <w:pPr>
        <w:ind w:left="5760" w:hanging="360"/>
      </w:pPr>
    </w:lvl>
    <w:lvl w:ilvl="8" w:tplc="CA001AE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A3A72"/>
    <w:multiLevelType w:val="multilevel"/>
    <w:tmpl w:val="B23AF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>
    <w:nsid w:val="42D22E47"/>
    <w:multiLevelType w:val="hybridMultilevel"/>
    <w:tmpl w:val="3C561810"/>
    <w:lvl w:ilvl="0" w:tplc="6A584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B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48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B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C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2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2E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0E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06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A46DF"/>
    <w:multiLevelType w:val="multilevel"/>
    <w:tmpl w:val="3E989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4B4320D0"/>
    <w:multiLevelType w:val="multilevel"/>
    <w:tmpl w:val="06D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>
    <w:nsid w:val="51795D63"/>
    <w:multiLevelType w:val="hybridMultilevel"/>
    <w:tmpl w:val="B46C3962"/>
    <w:lvl w:ilvl="0" w:tplc="C5F4D778">
      <w:start w:val="1"/>
      <w:numFmt w:val="decimal"/>
      <w:lvlText w:val="%1."/>
      <w:lvlJc w:val="left"/>
      <w:pPr>
        <w:ind w:left="720" w:hanging="360"/>
      </w:pPr>
    </w:lvl>
    <w:lvl w:ilvl="1" w:tplc="C01A5F70">
      <w:start w:val="1"/>
      <w:numFmt w:val="lowerLetter"/>
      <w:lvlText w:val="%2."/>
      <w:lvlJc w:val="left"/>
      <w:pPr>
        <w:ind w:left="1440" w:hanging="360"/>
      </w:pPr>
    </w:lvl>
    <w:lvl w:ilvl="2" w:tplc="C46C01BE">
      <w:start w:val="1"/>
      <w:numFmt w:val="lowerRoman"/>
      <w:lvlText w:val="%3."/>
      <w:lvlJc w:val="right"/>
      <w:pPr>
        <w:ind w:left="2160" w:hanging="180"/>
      </w:pPr>
    </w:lvl>
    <w:lvl w:ilvl="3" w:tplc="28E68374">
      <w:start w:val="1"/>
      <w:numFmt w:val="decimal"/>
      <w:lvlText w:val="%4."/>
      <w:lvlJc w:val="left"/>
      <w:pPr>
        <w:ind w:left="2880" w:hanging="360"/>
      </w:pPr>
    </w:lvl>
    <w:lvl w:ilvl="4" w:tplc="740EA4EE">
      <w:start w:val="1"/>
      <w:numFmt w:val="lowerLetter"/>
      <w:lvlText w:val="%5."/>
      <w:lvlJc w:val="left"/>
      <w:pPr>
        <w:ind w:left="3600" w:hanging="360"/>
      </w:pPr>
    </w:lvl>
    <w:lvl w:ilvl="5" w:tplc="B6E038A0">
      <w:start w:val="1"/>
      <w:numFmt w:val="lowerRoman"/>
      <w:lvlText w:val="%6."/>
      <w:lvlJc w:val="right"/>
      <w:pPr>
        <w:ind w:left="4320" w:hanging="180"/>
      </w:pPr>
    </w:lvl>
    <w:lvl w:ilvl="6" w:tplc="D47C2F5E">
      <w:start w:val="1"/>
      <w:numFmt w:val="decimal"/>
      <w:lvlText w:val="%7."/>
      <w:lvlJc w:val="left"/>
      <w:pPr>
        <w:ind w:left="5040" w:hanging="360"/>
      </w:pPr>
    </w:lvl>
    <w:lvl w:ilvl="7" w:tplc="730CFDF0">
      <w:start w:val="1"/>
      <w:numFmt w:val="lowerLetter"/>
      <w:lvlText w:val="%8."/>
      <w:lvlJc w:val="left"/>
      <w:pPr>
        <w:ind w:left="5760" w:hanging="360"/>
      </w:pPr>
    </w:lvl>
    <w:lvl w:ilvl="8" w:tplc="9D52BDC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4F771A"/>
    <w:multiLevelType w:val="hybridMultilevel"/>
    <w:tmpl w:val="D6B8CECA"/>
    <w:lvl w:ilvl="0" w:tplc="B1744166">
      <w:start w:val="1"/>
      <w:numFmt w:val="decimal"/>
      <w:lvlText w:val="%1."/>
      <w:lvlJc w:val="left"/>
      <w:pPr>
        <w:ind w:left="720" w:hanging="360"/>
      </w:pPr>
    </w:lvl>
    <w:lvl w:ilvl="1" w:tplc="62364D12">
      <w:start w:val="1"/>
      <w:numFmt w:val="lowerLetter"/>
      <w:lvlText w:val="%2."/>
      <w:lvlJc w:val="left"/>
      <w:pPr>
        <w:ind w:left="1440" w:hanging="360"/>
      </w:pPr>
    </w:lvl>
    <w:lvl w:ilvl="2" w:tplc="0E5C209E">
      <w:start w:val="1"/>
      <w:numFmt w:val="lowerRoman"/>
      <w:lvlText w:val="%3."/>
      <w:lvlJc w:val="right"/>
      <w:pPr>
        <w:ind w:left="2160" w:hanging="180"/>
      </w:pPr>
    </w:lvl>
    <w:lvl w:ilvl="3" w:tplc="BE44B9B4">
      <w:start w:val="1"/>
      <w:numFmt w:val="decimal"/>
      <w:lvlText w:val="%4."/>
      <w:lvlJc w:val="left"/>
      <w:pPr>
        <w:ind w:left="2880" w:hanging="360"/>
      </w:pPr>
    </w:lvl>
    <w:lvl w:ilvl="4" w:tplc="E69C784E">
      <w:start w:val="1"/>
      <w:numFmt w:val="lowerLetter"/>
      <w:lvlText w:val="%5."/>
      <w:lvlJc w:val="left"/>
      <w:pPr>
        <w:ind w:left="3600" w:hanging="360"/>
      </w:pPr>
    </w:lvl>
    <w:lvl w:ilvl="5" w:tplc="BA68AE3C">
      <w:start w:val="1"/>
      <w:numFmt w:val="lowerRoman"/>
      <w:lvlText w:val="%6."/>
      <w:lvlJc w:val="right"/>
      <w:pPr>
        <w:ind w:left="4320" w:hanging="180"/>
      </w:pPr>
    </w:lvl>
    <w:lvl w:ilvl="6" w:tplc="BB9CFBBE">
      <w:start w:val="1"/>
      <w:numFmt w:val="decimal"/>
      <w:lvlText w:val="%7."/>
      <w:lvlJc w:val="left"/>
      <w:pPr>
        <w:ind w:left="5040" w:hanging="360"/>
      </w:pPr>
    </w:lvl>
    <w:lvl w:ilvl="7" w:tplc="530A1C4C">
      <w:start w:val="1"/>
      <w:numFmt w:val="lowerLetter"/>
      <w:lvlText w:val="%8."/>
      <w:lvlJc w:val="left"/>
      <w:pPr>
        <w:ind w:left="5760" w:hanging="360"/>
      </w:pPr>
    </w:lvl>
    <w:lvl w:ilvl="8" w:tplc="D23CFB2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82570"/>
    <w:multiLevelType w:val="multilevel"/>
    <w:tmpl w:val="025E0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>
    <w:nsid w:val="643A529E"/>
    <w:multiLevelType w:val="hybridMultilevel"/>
    <w:tmpl w:val="8A66D21A"/>
    <w:lvl w:ilvl="0" w:tplc="C5DE5F04">
      <w:start w:val="1"/>
      <w:numFmt w:val="decimal"/>
      <w:lvlText w:val="%1."/>
      <w:lvlJc w:val="left"/>
      <w:pPr>
        <w:ind w:left="720" w:hanging="360"/>
      </w:pPr>
    </w:lvl>
    <w:lvl w:ilvl="1" w:tplc="7E2A7EE0">
      <w:start w:val="1"/>
      <w:numFmt w:val="lowerLetter"/>
      <w:lvlText w:val="%2."/>
      <w:lvlJc w:val="left"/>
      <w:pPr>
        <w:ind w:left="1440" w:hanging="360"/>
      </w:pPr>
    </w:lvl>
    <w:lvl w:ilvl="2" w:tplc="EC12F61E">
      <w:start w:val="1"/>
      <w:numFmt w:val="lowerRoman"/>
      <w:lvlText w:val="%3."/>
      <w:lvlJc w:val="right"/>
      <w:pPr>
        <w:ind w:left="2160" w:hanging="180"/>
      </w:pPr>
    </w:lvl>
    <w:lvl w:ilvl="3" w:tplc="8A30C520">
      <w:start w:val="1"/>
      <w:numFmt w:val="decimal"/>
      <w:lvlText w:val="%4."/>
      <w:lvlJc w:val="left"/>
      <w:pPr>
        <w:ind w:left="2880" w:hanging="360"/>
      </w:pPr>
    </w:lvl>
    <w:lvl w:ilvl="4" w:tplc="F1B4342A">
      <w:start w:val="1"/>
      <w:numFmt w:val="lowerLetter"/>
      <w:lvlText w:val="%5."/>
      <w:lvlJc w:val="left"/>
      <w:pPr>
        <w:ind w:left="3600" w:hanging="360"/>
      </w:pPr>
    </w:lvl>
    <w:lvl w:ilvl="5" w:tplc="A82654BC">
      <w:start w:val="1"/>
      <w:numFmt w:val="lowerRoman"/>
      <w:lvlText w:val="%6."/>
      <w:lvlJc w:val="right"/>
      <w:pPr>
        <w:ind w:left="4320" w:hanging="180"/>
      </w:pPr>
    </w:lvl>
    <w:lvl w:ilvl="6" w:tplc="4AF297E2">
      <w:start w:val="1"/>
      <w:numFmt w:val="decimal"/>
      <w:lvlText w:val="%7."/>
      <w:lvlJc w:val="left"/>
      <w:pPr>
        <w:ind w:left="5040" w:hanging="360"/>
      </w:pPr>
    </w:lvl>
    <w:lvl w:ilvl="7" w:tplc="38929834">
      <w:start w:val="1"/>
      <w:numFmt w:val="lowerLetter"/>
      <w:lvlText w:val="%8."/>
      <w:lvlJc w:val="left"/>
      <w:pPr>
        <w:ind w:left="5760" w:hanging="360"/>
      </w:pPr>
    </w:lvl>
    <w:lvl w:ilvl="8" w:tplc="7B82A62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63BDE"/>
    <w:multiLevelType w:val="hybridMultilevel"/>
    <w:tmpl w:val="F5A4478E"/>
    <w:lvl w:ilvl="0" w:tplc="609804EC">
      <w:start w:val="1"/>
      <w:numFmt w:val="decimal"/>
      <w:lvlText w:val="%1."/>
      <w:lvlJc w:val="left"/>
      <w:pPr>
        <w:ind w:left="720" w:hanging="360"/>
      </w:pPr>
    </w:lvl>
    <w:lvl w:ilvl="1" w:tplc="288AA08A">
      <w:start w:val="1"/>
      <w:numFmt w:val="lowerLetter"/>
      <w:lvlText w:val="%2."/>
      <w:lvlJc w:val="left"/>
      <w:pPr>
        <w:ind w:left="1440" w:hanging="360"/>
      </w:pPr>
    </w:lvl>
    <w:lvl w:ilvl="2" w:tplc="71265BA0">
      <w:start w:val="1"/>
      <w:numFmt w:val="lowerRoman"/>
      <w:lvlText w:val="%3."/>
      <w:lvlJc w:val="right"/>
      <w:pPr>
        <w:ind w:left="2160" w:hanging="180"/>
      </w:pPr>
    </w:lvl>
    <w:lvl w:ilvl="3" w:tplc="6B7262A4">
      <w:start w:val="1"/>
      <w:numFmt w:val="decimal"/>
      <w:lvlText w:val="%4."/>
      <w:lvlJc w:val="left"/>
      <w:pPr>
        <w:ind w:left="2880" w:hanging="360"/>
      </w:pPr>
    </w:lvl>
    <w:lvl w:ilvl="4" w:tplc="CA9C4542">
      <w:start w:val="1"/>
      <w:numFmt w:val="lowerLetter"/>
      <w:lvlText w:val="%5."/>
      <w:lvlJc w:val="left"/>
      <w:pPr>
        <w:ind w:left="3600" w:hanging="360"/>
      </w:pPr>
    </w:lvl>
    <w:lvl w:ilvl="5" w:tplc="66D69140">
      <w:start w:val="1"/>
      <w:numFmt w:val="lowerRoman"/>
      <w:lvlText w:val="%6."/>
      <w:lvlJc w:val="right"/>
      <w:pPr>
        <w:ind w:left="4320" w:hanging="180"/>
      </w:pPr>
    </w:lvl>
    <w:lvl w:ilvl="6" w:tplc="B4E68AAA">
      <w:start w:val="1"/>
      <w:numFmt w:val="decimal"/>
      <w:lvlText w:val="%7."/>
      <w:lvlJc w:val="left"/>
      <w:pPr>
        <w:ind w:left="5040" w:hanging="360"/>
      </w:pPr>
    </w:lvl>
    <w:lvl w:ilvl="7" w:tplc="04404440">
      <w:start w:val="1"/>
      <w:numFmt w:val="lowerLetter"/>
      <w:lvlText w:val="%8."/>
      <w:lvlJc w:val="left"/>
      <w:pPr>
        <w:ind w:left="5760" w:hanging="360"/>
      </w:pPr>
    </w:lvl>
    <w:lvl w:ilvl="8" w:tplc="CE4612B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322313"/>
    <w:multiLevelType w:val="multilevel"/>
    <w:tmpl w:val="F80457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73001CA1"/>
    <w:multiLevelType w:val="multilevel"/>
    <w:tmpl w:val="06A68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>
    <w:nsid w:val="785A54AF"/>
    <w:multiLevelType w:val="hybridMultilevel"/>
    <w:tmpl w:val="F9248208"/>
    <w:lvl w:ilvl="0" w:tplc="11B001DC">
      <w:start w:val="1"/>
      <w:numFmt w:val="decimal"/>
      <w:lvlText w:val="%1."/>
      <w:lvlJc w:val="left"/>
      <w:pPr>
        <w:ind w:left="720" w:hanging="360"/>
      </w:pPr>
    </w:lvl>
    <w:lvl w:ilvl="1" w:tplc="B338F63A">
      <w:start w:val="1"/>
      <w:numFmt w:val="lowerLetter"/>
      <w:lvlText w:val="%2."/>
      <w:lvlJc w:val="left"/>
      <w:pPr>
        <w:ind w:left="1440" w:hanging="360"/>
      </w:pPr>
    </w:lvl>
    <w:lvl w:ilvl="2" w:tplc="C854C78A">
      <w:start w:val="1"/>
      <w:numFmt w:val="lowerRoman"/>
      <w:lvlText w:val="%3."/>
      <w:lvlJc w:val="right"/>
      <w:pPr>
        <w:ind w:left="2160" w:hanging="180"/>
      </w:pPr>
    </w:lvl>
    <w:lvl w:ilvl="3" w:tplc="AAFAC472">
      <w:start w:val="1"/>
      <w:numFmt w:val="decimal"/>
      <w:lvlText w:val="%4."/>
      <w:lvlJc w:val="left"/>
      <w:pPr>
        <w:ind w:left="2880" w:hanging="360"/>
      </w:pPr>
    </w:lvl>
    <w:lvl w:ilvl="4" w:tplc="E1400C44">
      <w:start w:val="1"/>
      <w:numFmt w:val="lowerLetter"/>
      <w:lvlText w:val="%5."/>
      <w:lvlJc w:val="left"/>
      <w:pPr>
        <w:ind w:left="3600" w:hanging="360"/>
      </w:pPr>
    </w:lvl>
    <w:lvl w:ilvl="5" w:tplc="0516569E">
      <w:start w:val="1"/>
      <w:numFmt w:val="lowerRoman"/>
      <w:lvlText w:val="%6."/>
      <w:lvlJc w:val="right"/>
      <w:pPr>
        <w:ind w:left="4320" w:hanging="180"/>
      </w:pPr>
    </w:lvl>
    <w:lvl w:ilvl="6" w:tplc="7CBCA8D2">
      <w:start w:val="1"/>
      <w:numFmt w:val="decimal"/>
      <w:lvlText w:val="%7."/>
      <w:lvlJc w:val="left"/>
      <w:pPr>
        <w:ind w:left="5040" w:hanging="360"/>
      </w:pPr>
    </w:lvl>
    <w:lvl w:ilvl="7" w:tplc="006EFB44">
      <w:start w:val="1"/>
      <w:numFmt w:val="lowerLetter"/>
      <w:lvlText w:val="%8."/>
      <w:lvlJc w:val="left"/>
      <w:pPr>
        <w:ind w:left="5760" w:hanging="360"/>
      </w:pPr>
    </w:lvl>
    <w:lvl w:ilvl="8" w:tplc="FC18CCC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DF20E7"/>
    <w:multiLevelType w:val="hybridMultilevel"/>
    <w:tmpl w:val="EE467940"/>
    <w:lvl w:ilvl="0" w:tplc="0BD2D602">
      <w:start w:val="1"/>
      <w:numFmt w:val="decimal"/>
      <w:lvlText w:val="%1."/>
      <w:lvlJc w:val="left"/>
      <w:pPr>
        <w:ind w:left="720" w:hanging="360"/>
      </w:pPr>
    </w:lvl>
    <w:lvl w:ilvl="1" w:tplc="88E062AE">
      <w:start w:val="1"/>
      <w:numFmt w:val="lowerLetter"/>
      <w:lvlText w:val="%2."/>
      <w:lvlJc w:val="left"/>
      <w:pPr>
        <w:ind w:left="1440" w:hanging="360"/>
      </w:pPr>
    </w:lvl>
    <w:lvl w:ilvl="2" w:tplc="1000143C">
      <w:start w:val="1"/>
      <w:numFmt w:val="lowerRoman"/>
      <w:lvlText w:val="%3."/>
      <w:lvlJc w:val="right"/>
      <w:pPr>
        <w:ind w:left="2160" w:hanging="180"/>
      </w:pPr>
    </w:lvl>
    <w:lvl w:ilvl="3" w:tplc="C2D27CEC">
      <w:start w:val="1"/>
      <w:numFmt w:val="decimal"/>
      <w:lvlText w:val="%4."/>
      <w:lvlJc w:val="left"/>
      <w:pPr>
        <w:ind w:left="2880" w:hanging="360"/>
      </w:pPr>
    </w:lvl>
    <w:lvl w:ilvl="4" w:tplc="C958EA64">
      <w:start w:val="1"/>
      <w:numFmt w:val="lowerLetter"/>
      <w:lvlText w:val="%5."/>
      <w:lvlJc w:val="left"/>
      <w:pPr>
        <w:ind w:left="3600" w:hanging="360"/>
      </w:pPr>
    </w:lvl>
    <w:lvl w:ilvl="5" w:tplc="A0A41A3C">
      <w:start w:val="1"/>
      <w:numFmt w:val="lowerRoman"/>
      <w:lvlText w:val="%6."/>
      <w:lvlJc w:val="right"/>
      <w:pPr>
        <w:ind w:left="4320" w:hanging="180"/>
      </w:pPr>
    </w:lvl>
    <w:lvl w:ilvl="6" w:tplc="C36EF382">
      <w:start w:val="1"/>
      <w:numFmt w:val="decimal"/>
      <w:lvlText w:val="%7."/>
      <w:lvlJc w:val="left"/>
      <w:pPr>
        <w:ind w:left="5040" w:hanging="360"/>
      </w:pPr>
    </w:lvl>
    <w:lvl w:ilvl="7" w:tplc="4B4270F2">
      <w:start w:val="1"/>
      <w:numFmt w:val="lowerLetter"/>
      <w:lvlText w:val="%8."/>
      <w:lvlJc w:val="left"/>
      <w:pPr>
        <w:ind w:left="5760" w:hanging="360"/>
      </w:pPr>
    </w:lvl>
    <w:lvl w:ilvl="8" w:tplc="513013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3"/>
  </w:num>
  <w:num w:numId="9">
    <w:abstractNumId w:val="5"/>
  </w:num>
  <w:num w:numId="10">
    <w:abstractNumId w:val="9"/>
  </w:num>
  <w:num w:numId="11">
    <w:abstractNumId w:val="17"/>
  </w:num>
  <w:num w:numId="12">
    <w:abstractNumId w:val="16"/>
  </w:num>
  <w:num w:numId="13">
    <w:abstractNumId w:val="7"/>
  </w:num>
  <w:num w:numId="14">
    <w:abstractNumId w:val="8"/>
  </w:num>
  <w:num w:numId="15">
    <w:abstractNumId w:val="11"/>
  </w:num>
  <w:num w:numId="16">
    <w:abstractNumId w:val="12"/>
  </w:num>
  <w:num w:numId="17">
    <w:abstractNumId w:val="10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dson Martin Feitosa">
    <w15:presenceInfo w15:providerId="Windows Live" w15:userId="5e8a9b2e413c20d8"/>
  </w15:person>
  <w15:person w15:author="Gabriel Crestani">
    <w15:presenceInfo w15:providerId="Windows Live" w15:userId="76860469d326780b"/>
  </w15:person>
  <w15:person w15:author="Júlio Cesar Correa da Costa">
    <w15:presenceInfo w15:providerId="Windows Live" w15:userId="d6d63e9fe7aba78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F1F6B"/>
    <w:rsid w:val="0000583D"/>
    <w:rsid w:val="00022A50"/>
    <w:rsid w:val="00050576"/>
    <w:rsid w:val="0005594C"/>
    <w:rsid w:val="000611A5"/>
    <w:rsid w:val="00080F7C"/>
    <w:rsid w:val="00083F23"/>
    <w:rsid w:val="00086777"/>
    <w:rsid w:val="0009675C"/>
    <w:rsid w:val="000A5A6E"/>
    <w:rsid w:val="000C3C52"/>
    <w:rsid w:val="000C74D1"/>
    <w:rsid w:val="000E1C4C"/>
    <w:rsid w:val="000F3DA5"/>
    <w:rsid w:val="000F7DB4"/>
    <w:rsid w:val="00100F19"/>
    <w:rsid w:val="00123B70"/>
    <w:rsid w:val="00126CE2"/>
    <w:rsid w:val="001322A8"/>
    <w:rsid w:val="001501A1"/>
    <w:rsid w:val="001703F5"/>
    <w:rsid w:val="001711D1"/>
    <w:rsid w:val="00186C84"/>
    <w:rsid w:val="00190DAE"/>
    <w:rsid w:val="00191675"/>
    <w:rsid w:val="0019216E"/>
    <w:rsid w:val="001922C9"/>
    <w:rsid w:val="00194FB1"/>
    <w:rsid w:val="00196197"/>
    <w:rsid w:val="001A2D45"/>
    <w:rsid w:val="001A3A05"/>
    <w:rsid w:val="001A5E1D"/>
    <w:rsid w:val="001A78B1"/>
    <w:rsid w:val="001B411B"/>
    <w:rsid w:val="001D15CF"/>
    <w:rsid w:val="001D2D4E"/>
    <w:rsid w:val="001D2D56"/>
    <w:rsid w:val="001D7674"/>
    <w:rsid w:val="001F1C34"/>
    <w:rsid w:val="001F6EA9"/>
    <w:rsid w:val="00203865"/>
    <w:rsid w:val="00211076"/>
    <w:rsid w:val="00212968"/>
    <w:rsid w:val="002131F7"/>
    <w:rsid w:val="00235F41"/>
    <w:rsid w:val="00240D56"/>
    <w:rsid w:val="00262C76"/>
    <w:rsid w:val="00270B89"/>
    <w:rsid w:val="00280F59"/>
    <w:rsid w:val="002A4744"/>
    <w:rsid w:val="002C3801"/>
    <w:rsid w:val="002C4E59"/>
    <w:rsid w:val="002D4B6E"/>
    <w:rsid w:val="002E6EAC"/>
    <w:rsid w:val="002F1F6B"/>
    <w:rsid w:val="002F4262"/>
    <w:rsid w:val="00301147"/>
    <w:rsid w:val="0030450A"/>
    <w:rsid w:val="00306C1B"/>
    <w:rsid w:val="00307998"/>
    <w:rsid w:val="003116F3"/>
    <w:rsid w:val="003135E0"/>
    <w:rsid w:val="00343D05"/>
    <w:rsid w:val="00346C99"/>
    <w:rsid w:val="00350AAE"/>
    <w:rsid w:val="0035218D"/>
    <w:rsid w:val="00365B5E"/>
    <w:rsid w:val="00366891"/>
    <w:rsid w:val="00367C8D"/>
    <w:rsid w:val="003739FE"/>
    <w:rsid w:val="00373FEF"/>
    <w:rsid w:val="0039512B"/>
    <w:rsid w:val="003A5D59"/>
    <w:rsid w:val="003C0982"/>
    <w:rsid w:val="003C3686"/>
    <w:rsid w:val="003C497F"/>
    <w:rsid w:val="003C6932"/>
    <w:rsid w:val="003F0791"/>
    <w:rsid w:val="003F1711"/>
    <w:rsid w:val="00433637"/>
    <w:rsid w:val="0045405C"/>
    <w:rsid w:val="0046194A"/>
    <w:rsid w:val="00464E5D"/>
    <w:rsid w:val="00493A74"/>
    <w:rsid w:val="004945D0"/>
    <w:rsid w:val="004A0130"/>
    <w:rsid w:val="004B1F13"/>
    <w:rsid w:val="004C2C57"/>
    <w:rsid w:val="004C6CF3"/>
    <w:rsid w:val="004D05A8"/>
    <w:rsid w:val="004D484A"/>
    <w:rsid w:val="004D50BB"/>
    <w:rsid w:val="004E668A"/>
    <w:rsid w:val="00523931"/>
    <w:rsid w:val="005277EF"/>
    <w:rsid w:val="0053347C"/>
    <w:rsid w:val="0055187E"/>
    <w:rsid w:val="00552043"/>
    <w:rsid w:val="00556270"/>
    <w:rsid w:val="005569EF"/>
    <w:rsid w:val="0056225F"/>
    <w:rsid w:val="0056795B"/>
    <w:rsid w:val="0057007F"/>
    <w:rsid w:val="00583245"/>
    <w:rsid w:val="005912FD"/>
    <w:rsid w:val="0059186D"/>
    <w:rsid w:val="005A4A21"/>
    <w:rsid w:val="005B4FBF"/>
    <w:rsid w:val="005B79C8"/>
    <w:rsid w:val="005D1A5F"/>
    <w:rsid w:val="005F379C"/>
    <w:rsid w:val="005F5A75"/>
    <w:rsid w:val="005F6A51"/>
    <w:rsid w:val="00602D1E"/>
    <w:rsid w:val="00606A53"/>
    <w:rsid w:val="00624E00"/>
    <w:rsid w:val="00627AAB"/>
    <w:rsid w:val="00634729"/>
    <w:rsid w:val="00634E11"/>
    <w:rsid w:val="006704B7"/>
    <w:rsid w:val="00683547"/>
    <w:rsid w:val="00692391"/>
    <w:rsid w:val="006925AD"/>
    <w:rsid w:val="006A38B0"/>
    <w:rsid w:val="006C27F3"/>
    <w:rsid w:val="006D2553"/>
    <w:rsid w:val="006E323B"/>
    <w:rsid w:val="00700779"/>
    <w:rsid w:val="00701C34"/>
    <w:rsid w:val="00705482"/>
    <w:rsid w:val="0071148B"/>
    <w:rsid w:val="00713E9F"/>
    <w:rsid w:val="00726767"/>
    <w:rsid w:val="007339D5"/>
    <w:rsid w:val="00744378"/>
    <w:rsid w:val="007451E2"/>
    <w:rsid w:val="00745DAC"/>
    <w:rsid w:val="007647BB"/>
    <w:rsid w:val="00791789"/>
    <w:rsid w:val="007A600F"/>
    <w:rsid w:val="007B32C5"/>
    <w:rsid w:val="007C2DF0"/>
    <w:rsid w:val="007D166B"/>
    <w:rsid w:val="007E75F6"/>
    <w:rsid w:val="00837D3F"/>
    <w:rsid w:val="00841616"/>
    <w:rsid w:val="00846095"/>
    <w:rsid w:val="00854937"/>
    <w:rsid w:val="00862CA8"/>
    <w:rsid w:val="0087051F"/>
    <w:rsid w:val="008705CE"/>
    <w:rsid w:val="008867E9"/>
    <w:rsid w:val="00891CC3"/>
    <w:rsid w:val="0089288D"/>
    <w:rsid w:val="008B0AD1"/>
    <w:rsid w:val="008B436A"/>
    <w:rsid w:val="008C080D"/>
    <w:rsid w:val="008C2714"/>
    <w:rsid w:val="008C6CF8"/>
    <w:rsid w:val="008E2025"/>
    <w:rsid w:val="008E6A75"/>
    <w:rsid w:val="00906E1B"/>
    <w:rsid w:val="00910A17"/>
    <w:rsid w:val="00917B3C"/>
    <w:rsid w:val="009219D6"/>
    <w:rsid w:val="009330F8"/>
    <w:rsid w:val="00933BD9"/>
    <w:rsid w:val="00950D4F"/>
    <w:rsid w:val="00957AAB"/>
    <w:rsid w:val="009751E7"/>
    <w:rsid w:val="009913EA"/>
    <w:rsid w:val="00992FC9"/>
    <w:rsid w:val="0099700D"/>
    <w:rsid w:val="009971D4"/>
    <w:rsid w:val="009978FE"/>
    <w:rsid w:val="009B5977"/>
    <w:rsid w:val="009C70CA"/>
    <w:rsid w:val="009D2575"/>
    <w:rsid w:val="009E257C"/>
    <w:rsid w:val="009E4184"/>
    <w:rsid w:val="009F2870"/>
    <w:rsid w:val="009F2E50"/>
    <w:rsid w:val="00A159B8"/>
    <w:rsid w:val="00A15FBE"/>
    <w:rsid w:val="00A22275"/>
    <w:rsid w:val="00A477BA"/>
    <w:rsid w:val="00A53881"/>
    <w:rsid w:val="00A84419"/>
    <w:rsid w:val="00A93E46"/>
    <w:rsid w:val="00A943C0"/>
    <w:rsid w:val="00AE222C"/>
    <w:rsid w:val="00AE728F"/>
    <w:rsid w:val="00AE7621"/>
    <w:rsid w:val="00AF2CFA"/>
    <w:rsid w:val="00B05F21"/>
    <w:rsid w:val="00B06527"/>
    <w:rsid w:val="00B15AE1"/>
    <w:rsid w:val="00B25066"/>
    <w:rsid w:val="00B26AC2"/>
    <w:rsid w:val="00B34EF9"/>
    <w:rsid w:val="00B54690"/>
    <w:rsid w:val="00B56CBE"/>
    <w:rsid w:val="00B56F6B"/>
    <w:rsid w:val="00B644E6"/>
    <w:rsid w:val="00B733EC"/>
    <w:rsid w:val="00B73F04"/>
    <w:rsid w:val="00B8451E"/>
    <w:rsid w:val="00BA6B0D"/>
    <w:rsid w:val="00BB46B8"/>
    <w:rsid w:val="00BC7556"/>
    <w:rsid w:val="00BF4285"/>
    <w:rsid w:val="00BF5BA7"/>
    <w:rsid w:val="00C02766"/>
    <w:rsid w:val="00C52DED"/>
    <w:rsid w:val="00C61342"/>
    <w:rsid w:val="00C70478"/>
    <w:rsid w:val="00C80BAC"/>
    <w:rsid w:val="00C92A74"/>
    <w:rsid w:val="00CB0781"/>
    <w:rsid w:val="00CB164C"/>
    <w:rsid w:val="00CB17CC"/>
    <w:rsid w:val="00CD1608"/>
    <w:rsid w:val="00CE6425"/>
    <w:rsid w:val="00CF2006"/>
    <w:rsid w:val="00CF7AFE"/>
    <w:rsid w:val="00D03D1A"/>
    <w:rsid w:val="00D05C72"/>
    <w:rsid w:val="00D14873"/>
    <w:rsid w:val="00D171B8"/>
    <w:rsid w:val="00D25CF8"/>
    <w:rsid w:val="00D34D28"/>
    <w:rsid w:val="00D35831"/>
    <w:rsid w:val="00D44EEE"/>
    <w:rsid w:val="00D65E60"/>
    <w:rsid w:val="00D723EB"/>
    <w:rsid w:val="00D802B7"/>
    <w:rsid w:val="00D9189C"/>
    <w:rsid w:val="00DA6DE2"/>
    <w:rsid w:val="00DC4F02"/>
    <w:rsid w:val="00DC66FD"/>
    <w:rsid w:val="00DD2481"/>
    <w:rsid w:val="00DD26AC"/>
    <w:rsid w:val="00DE1EE4"/>
    <w:rsid w:val="00DE31EF"/>
    <w:rsid w:val="00DE3471"/>
    <w:rsid w:val="00DE530F"/>
    <w:rsid w:val="00E231B5"/>
    <w:rsid w:val="00E3292A"/>
    <w:rsid w:val="00E44458"/>
    <w:rsid w:val="00E57C10"/>
    <w:rsid w:val="00E601D1"/>
    <w:rsid w:val="00E65C87"/>
    <w:rsid w:val="00E676FF"/>
    <w:rsid w:val="00E736FD"/>
    <w:rsid w:val="00E73B80"/>
    <w:rsid w:val="00E8211C"/>
    <w:rsid w:val="00E83856"/>
    <w:rsid w:val="00E90C4A"/>
    <w:rsid w:val="00E95E7F"/>
    <w:rsid w:val="00EB72A7"/>
    <w:rsid w:val="00EC4C5E"/>
    <w:rsid w:val="00ED06DD"/>
    <w:rsid w:val="00ED63A0"/>
    <w:rsid w:val="00EF11B8"/>
    <w:rsid w:val="00EF2BF1"/>
    <w:rsid w:val="00EF2C53"/>
    <w:rsid w:val="00F05EE5"/>
    <w:rsid w:val="00F21C9F"/>
    <w:rsid w:val="00F26669"/>
    <w:rsid w:val="00F360DF"/>
    <w:rsid w:val="00F41403"/>
    <w:rsid w:val="00F414F4"/>
    <w:rsid w:val="00F56F13"/>
    <w:rsid w:val="00F7301A"/>
    <w:rsid w:val="00F815C8"/>
    <w:rsid w:val="00FA3CAC"/>
    <w:rsid w:val="00FA7465"/>
    <w:rsid w:val="00FB624C"/>
    <w:rsid w:val="00FD2202"/>
    <w:rsid w:val="00FE5014"/>
    <w:rsid w:val="00FE50FE"/>
    <w:rsid w:val="00FF2C9A"/>
    <w:rsid w:val="0C9A93D7"/>
    <w:rsid w:val="1B982D0F"/>
    <w:rsid w:val="510DD864"/>
    <w:rsid w:val="52E8F3C1"/>
    <w:rsid w:val="654706B2"/>
    <w:rsid w:val="7DD4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29"/>
      </w:numPr>
      <w:spacing w:after="360" w:line="360" w:lineRule="auto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29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29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29"/>
      </w:numPr>
      <w:spacing w:before="360" w:after="360" w:line="360" w:lineRule="auto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4E5D"/>
    <w:pPr>
      <w:keepNext/>
      <w:keepLines/>
      <w:numPr>
        <w:ilvl w:val="4"/>
        <w:numId w:val="29"/>
      </w:numPr>
      <w:spacing w:before="360" w:after="360" w:line="360" w:lineRule="auto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5F379C"/>
    <w:pPr>
      <w:spacing w:before="360" w:after="360"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  <w:style w:type="paragraph" w:customStyle="1" w:styleId="EstiloAula">
    <w:name w:val="EstiloAula"/>
    <w:link w:val="EstiloAulaChar"/>
    <w:qFormat/>
    <w:rsid w:val="002F4262"/>
    <w:pPr>
      <w:ind w:left="576" w:hanging="576"/>
    </w:pPr>
    <w:rPr>
      <w:rFonts w:eastAsiaTheme="majorEastAsia" w:cstheme="majorBidi"/>
      <w:b/>
      <w:bCs/>
      <w:sz w:val="40"/>
      <w:szCs w:val="26"/>
      <w:lang w:val="pt-BR"/>
    </w:rPr>
  </w:style>
  <w:style w:type="character" w:customStyle="1" w:styleId="EstiloAulaChar">
    <w:name w:val="EstiloAula Char"/>
    <w:basedOn w:val="Ttulo2Char"/>
    <w:link w:val="EstiloAula"/>
    <w:rsid w:val="002F4262"/>
    <w:rPr>
      <w:rFonts w:eastAsiaTheme="majorEastAsia" w:cstheme="majorBidi"/>
      <w:b/>
      <w:bCs/>
      <w:sz w:val="40"/>
      <w:szCs w:val="26"/>
      <w:lang w:val="pt-BR"/>
    </w:rPr>
  </w:style>
  <w:style w:type="character" w:styleId="Forte">
    <w:name w:val="Strong"/>
    <w:basedOn w:val="Fontepargpadro"/>
    <w:uiPriority w:val="22"/>
    <w:qFormat/>
    <w:rsid w:val="000C74D1"/>
    <w:rPr>
      <w:b/>
      <w:bCs/>
    </w:rPr>
  </w:style>
  <w:style w:type="character" w:styleId="nfase">
    <w:name w:val="Emphasis"/>
    <w:basedOn w:val="Fontepargpadro"/>
    <w:uiPriority w:val="20"/>
    <w:qFormat/>
    <w:rsid w:val="007E75F6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4D484A"/>
  </w:style>
  <w:style w:type="character" w:customStyle="1" w:styleId="mw-headline">
    <w:name w:val="mw-headline"/>
    <w:basedOn w:val="Fontepargpadro"/>
    <w:rsid w:val="009978F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3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3F04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73F0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C66FD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eastAsia="pt-BR"/>
    </w:rPr>
  </w:style>
  <w:style w:type="character" w:customStyle="1" w:styleId="post-author-name">
    <w:name w:val="post-author-name"/>
    <w:basedOn w:val="Fontepargpadro"/>
    <w:rsid w:val="00350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7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9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71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hyperlink" Target="https://www.ateomomento.com.br/author/plinio-ventura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.feitosa\Dropbox\Public\Aulas\Anhanguera\Projeto%20Integrado\Modelo_para_Trabalho_Academico_Anhangu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777E89"/>
    <w:rsid w:val="0077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+(1).XSL" StyleName="ABNT NBR 6023:2002*" Version="1">
  <b:Source xmlns:b="http://schemas.openxmlformats.org/officeDocument/2006/bibliography" xmlns="http://schemas.openxmlformats.org/officeDocument/2006/bibliography">
    <b:Tag>encontreumnerd</b:Tag>
    <b:RefOrder>6</b:RefOrder>
  </b:Source>
  <b:Source>
    <b:Tag>Dan20</b:Tag>
    <b:SourceType>InternetSite</b:SourceType>
    <b:Guid>{A51E32CB-C18C-4220-8CE6-3E2EB9359237}</b:Guid>
    <b:Title>encontre um nerd</b:Title>
    <b:Year>2020</b:Year>
    <b:Author>
      <b:Author>
        <b:NameList>
          <b:Person>
            <b:Last>Tutida</b:Last>
            <b:First>Daniel</b:First>
          </b:Person>
        </b:NameList>
      </b:Author>
    </b:Author>
    <b:InternetSiteTitle>encontre um nerd</b:InternetSiteTitle>
    <b:YearAccessed>2020</b:YearAccessed>
    <b:MonthAccessed>05</b:MonthAccessed>
    <b:DayAccessed>16</b:DayAccessed>
    <b:URL>https://encontreumnerd.com.br/blog/como-montar-rede-pequena-empresa</b:URL>
    <b:RefOrder>2</b:RefOrder>
  </b:Source>
  <b:Source>
    <b:Tag>Tec20</b:Tag>
    <b:SourceType>InternetSite</b:SourceType>
    <b:Guid>{48D1D276-0F28-48BD-99D4-BC6FB2627AD0}</b:Guid>
    <b:Author>
      <b:Author>
        <b:NameList>
          <b:Person>
            <b:Last>enter</b:Last>
            <b:First>Tech</b:First>
          </b:Person>
        </b:NameList>
      </b:Author>
    </b:Author>
    <b:Title>Tech enter</b:Title>
    <b:InternetSiteTitle>Tech enter</b:InternetSiteTitle>
    <b:Year>2020</b:Year>
    <b:YearAccessed>2020</b:YearAccessed>
    <b:MonthAccessed>05</b:MonthAccessed>
    <b:DayAccessed>16</b:DayAccessed>
    <b:URL>https://techenter.com.br/cabos-de-par-trancado-categorias-e-tipos/</b:URL>
    <b:RefOrder>4</b:RefOrder>
  </b:Source>
  <b:Source>
    <b:Tag>Wik19</b:Tag>
    <b:SourceType>InternetSite</b:SourceType>
    <b:Guid>{81443F57-F6F1-4EFE-9A80-5662FC2FA115}</b:Guid>
    <b:Author>
      <b:Author>
        <b:NameList>
          <b:Person>
            <b:Last>Wikipedia</b:Last>
          </b:Person>
        </b:NameList>
      </b:Author>
    </b:Author>
    <b:Title>Wikipedia</b:Title>
    <b:InternetSiteTitle>Wikipedia</b:InternetSiteTitle>
    <b:Year>2019</b:Year>
    <b:YearAccessed>2020</b:YearAccessed>
    <b:MonthAccessed>05</b:MonthAccessed>
    <b:DayAccessed>16</b:DayAccessed>
    <b:URL>https://pt.wikipedia.org/wiki/Rede_em_estrela</b:URL>
    <b:RefOrder>5</b:RefOrder>
  </b:Source>
  <b:Source>
    <b:Tag>Wik191</b:Tag>
    <b:SourceType>InternetSite</b:SourceType>
    <b:Guid>{12F1BAF6-29F1-476E-B294-23AAFE9932C3}</b:Guid>
    <b:Author>
      <b:Author>
        <b:NameList>
          <b:Person>
            <b:Last>Wikipédia</b:Last>
          </b:Person>
        </b:NameList>
      </b:Author>
    </b:Author>
    <b:Title>Wikipédia</b:Title>
    <b:InternetSiteTitle>Wikipédia, a Enciclopédia Livre</b:InternetSiteTitle>
    <b:Year>2019</b:Year>
    <b:YearAccessed>2020</b:YearAccessed>
    <b:MonthAccessed>05</b:MonthAccessed>
    <b:DayAccessed>19</b:DayAccessed>
    <b:URL>https://pt.wikipedia.org/wiki/Rede_em_barramento</b:URL>
    <b:RefOrder>1</b:RefOrder>
  </b:Source>
  <b:Source>
    <b:Tag>Des20</b:Tag>
    <b:SourceType>InternetSite</b:SourceType>
    <b:Guid>{5056948F-C3D7-4676-851A-2EB04EF0B483}</b:Guid>
    <b:Author>
      <b:Author>
        <b:NameList>
          <b:Person>
            <b:Last>Controle</b:Last>
          </b:Person>
        </b:NameList>
      </b:Author>
    </b:Author>
    <b:Title>Controle net</b:Title>
    <b:InternetSiteTitle>Controle net</b:InternetSiteTitle>
    <b:Year>2020</b:Year>
    <b:YearAccessed>2020</b:YearAccessed>
    <b:MonthAccessed>05</b:MonthAccessed>
    <b:DayAccessed>16</b:DayAccessed>
    <b:URL>https://www.controle.net/faq/o-que-sao-servidores</b:URL>
    <b:RefOrder>3</b:RefOrder>
  </b:Source>
</b:Sources>
</file>

<file path=customXml/itemProps1.xml><?xml version="1.0" encoding="utf-8"?>
<ds:datastoreItem xmlns:ds="http://schemas.openxmlformats.org/officeDocument/2006/customXml" ds:itemID="{7065DCA8-54D1-4210-8D60-72CF9AC7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Modelo_para_Trabalho_Academico_Anhanguera</Template>
  <TotalTime>146</TotalTime>
  <Pages>1</Pages>
  <Words>3076</Words>
  <Characters>16613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Jéferson Santos</cp:lastModifiedBy>
  <cp:revision>24</cp:revision>
  <dcterms:created xsi:type="dcterms:W3CDTF">2020-11-13T01:33:00Z</dcterms:created>
  <dcterms:modified xsi:type="dcterms:W3CDTF">2021-03-21T16:32:00Z</dcterms:modified>
</cp:coreProperties>
</file>